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37E4" w14:textId="77777777" w:rsidR="00794456" w:rsidRPr="00794456" w:rsidRDefault="00B7694B" w:rsidP="00345DCC">
      <w:pPr>
        <w:pStyle w:val="DocumentTitle1"/>
      </w:pPr>
      <w:r w:rsidRPr="00345DCC">
        <w:rPr>
          <w:noProof/>
        </w:rPr>
        <w:drawing>
          <wp:anchor distT="0" distB="0" distL="114300" distR="114300" simplePos="0" relativeHeight="251897856" behindDoc="1" locked="0" layoutInCell="1" allowOverlap="1" wp14:anchorId="3D15C030" wp14:editId="067AD865">
            <wp:simplePos x="0" y="0"/>
            <wp:positionH relativeFrom="column">
              <wp:posOffset>-674712</wp:posOffset>
            </wp:positionH>
            <wp:positionV relativeFrom="paragraph">
              <wp:posOffset>-921385</wp:posOffset>
            </wp:positionV>
            <wp:extent cx="7765582" cy="2264899"/>
            <wp:effectExtent l="0" t="0" r="6985" b="254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CellTrak_Gray_Background-Wave_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4" t="50469" r="8629"/>
                    <a:stretch/>
                  </pic:blipFill>
                  <pic:spPr bwMode="auto">
                    <a:xfrm>
                      <a:off x="0" y="0"/>
                      <a:ext cx="7765582" cy="226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456" w:rsidRPr="00345DCC">
        <w:rPr>
          <w:noProof/>
        </w:rPr>
        <w:drawing>
          <wp:anchor distT="0" distB="0" distL="114300" distR="114300" simplePos="0" relativeHeight="251898880" behindDoc="0" locked="0" layoutInCell="1" allowOverlap="1" wp14:anchorId="31CC3DD5" wp14:editId="036CF57D">
            <wp:simplePos x="0" y="0"/>
            <wp:positionH relativeFrom="column">
              <wp:posOffset>-422177</wp:posOffset>
            </wp:positionH>
            <wp:positionV relativeFrom="paragraph">
              <wp:posOffset>-467360</wp:posOffset>
            </wp:positionV>
            <wp:extent cx="2074985" cy="530724"/>
            <wp:effectExtent l="0" t="0" r="1905" b="317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CellTrak_main_logo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985" cy="53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3487491"/>
      <w:bookmarkEnd w:id="0"/>
      <w:r w:rsidR="002F00D9">
        <w:rPr>
          <w:noProof/>
        </w:rPr>
        <w:t>CellTrak EMR Interface</w:t>
      </w:r>
      <w:r w:rsidR="00E464AE">
        <w:t xml:space="preserve"> Guide</w:t>
      </w:r>
    </w:p>
    <w:p w14:paraId="3595220F" w14:textId="77777777" w:rsidR="00621B48" w:rsidRPr="00794456" w:rsidRDefault="002F00D9" w:rsidP="00477151">
      <w:pPr>
        <w:pStyle w:val="DocumentTitle2"/>
      </w:pPr>
      <w:r>
        <w:t>Bayada Home Healthcare, Inc.</w:t>
      </w:r>
    </w:p>
    <w:p w14:paraId="3548796F" w14:textId="77777777" w:rsidR="005C6F02" w:rsidRPr="00D3769D" w:rsidRDefault="005C6F02" w:rsidP="00D3769D">
      <w:pPr>
        <w:pStyle w:val="BodyText1"/>
      </w:pPr>
    </w:p>
    <w:p w14:paraId="386764F3" w14:textId="77777777" w:rsidR="005C6F02" w:rsidRPr="00794456" w:rsidRDefault="00C12D11" w:rsidP="00794456">
      <w:pPr>
        <w:pStyle w:val="DocumentDate"/>
        <w:rPr>
          <w:b w:val="0"/>
        </w:rPr>
      </w:pPr>
      <w:r w:rsidRPr="00794456">
        <w:rPr>
          <w:b w:val="0"/>
        </w:rPr>
        <w:t xml:space="preserve">Published </w:t>
      </w:r>
      <w:proofErr w:type="gramStart"/>
      <w:r w:rsidR="002F00D9">
        <w:rPr>
          <w:b w:val="0"/>
        </w:rPr>
        <w:t>January,</w:t>
      </w:r>
      <w:proofErr w:type="gramEnd"/>
      <w:r w:rsidR="002F00D9">
        <w:rPr>
          <w:b w:val="0"/>
        </w:rPr>
        <w:t xml:space="preserve"> 2020</w:t>
      </w:r>
    </w:p>
    <w:p w14:paraId="71989F02" w14:textId="77777777" w:rsidR="007B5933" w:rsidRPr="00D3769D" w:rsidRDefault="007B5933" w:rsidP="00D3769D">
      <w:pPr>
        <w:pStyle w:val="BodyText1"/>
      </w:pPr>
    </w:p>
    <w:p w14:paraId="0718FCAD" w14:textId="77777777" w:rsidR="005C6F02" w:rsidRPr="00D3769D" w:rsidRDefault="005C6F02" w:rsidP="00D3769D">
      <w:pPr>
        <w:pStyle w:val="BodyText1"/>
      </w:pPr>
    </w:p>
    <w:p w14:paraId="64A23084" w14:textId="77777777" w:rsidR="005C6F02" w:rsidRPr="00D3769D" w:rsidRDefault="005C6F02" w:rsidP="00D3769D">
      <w:pPr>
        <w:pStyle w:val="BodyText1"/>
      </w:pPr>
      <w:r w:rsidRPr="00D3769D">
        <w:br w:type="page"/>
      </w:r>
    </w:p>
    <w:p w14:paraId="3D2C3695" w14:textId="77777777" w:rsidR="005C6F02" w:rsidRPr="00D3769D" w:rsidRDefault="005C6F02" w:rsidP="00D3769D">
      <w:pPr>
        <w:pStyle w:val="BodyText1"/>
        <w:sectPr w:rsidR="005C6F02" w:rsidRPr="00D3769D" w:rsidSect="00C24D30">
          <w:footerReference w:type="default" r:id="rId13"/>
          <w:footerReference w:type="first" r:id="rId14"/>
          <w:pgSz w:w="12240" w:h="15840"/>
          <w:pgMar w:top="1080" w:right="1080" w:bottom="1440" w:left="1080" w:header="720" w:footer="720" w:gutter="0"/>
          <w:cols w:space="720"/>
          <w:titlePg/>
          <w:docGrid w:linePitch="360"/>
        </w:sectPr>
      </w:pPr>
    </w:p>
    <w:p w14:paraId="6436CAEB" w14:textId="77777777" w:rsidR="00E90936" w:rsidRDefault="00E90936" w:rsidP="00237153">
      <w:pPr>
        <w:pStyle w:val="Heading1"/>
      </w:pPr>
      <w:bookmarkStart w:id="1" w:name="_Toc30674157"/>
      <w:r>
        <w:lastRenderedPageBreak/>
        <w:t>Table of Contents</w:t>
      </w:r>
      <w:bookmarkEnd w:id="1"/>
    </w:p>
    <w:p w14:paraId="25137C94" w14:textId="77777777" w:rsidR="00950097" w:rsidRPr="00950097" w:rsidRDefault="00950097" w:rsidP="00950097">
      <w:pPr>
        <w:pStyle w:val="BodyText1"/>
      </w:pPr>
    </w:p>
    <w:p w14:paraId="1D9FBA0D" w14:textId="4AB68D5D" w:rsidR="002F00D9" w:rsidRDefault="00ED2B78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r w:rsidRPr="00D3769D">
        <w:fldChar w:fldCharType="begin"/>
      </w:r>
      <w:r w:rsidR="00E90936" w:rsidRPr="00D3769D">
        <w:instrText xml:space="preserve"> TOC \h \z \t "Heading 1,2,Heading 2,3,Heading 3,4,Title,1" </w:instrText>
      </w:r>
      <w:r w:rsidRPr="00D3769D">
        <w:fldChar w:fldCharType="separate"/>
      </w:r>
      <w:hyperlink w:anchor="_Toc30674157" w:history="1">
        <w:r w:rsidR="002F00D9" w:rsidRPr="0099755C">
          <w:rPr>
            <w:rStyle w:val="Hyperlink"/>
            <w:noProof/>
          </w:rPr>
          <w:t>Table of Contents</w:t>
        </w:r>
        <w:r w:rsidR="002F00D9">
          <w:rPr>
            <w:noProof/>
            <w:webHidden/>
          </w:rPr>
          <w:tab/>
        </w:r>
        <w:r w:rsidR="002F00D9">
          <w:rPr>
            <w:noProof/>
            <w:webHidden/>
          </w:rPr>
          <w:fldChar w:fldCharType="begin"/>
        </w:r>
        <w:r w:rsidR="002F00D9">
          <w:rPr>
            <w:noProof/>
            <w:webHidden/>
          </w:rPr>
          <w:instrText xml:space="preserve"> PAGEREF _Toc30674157 \h </w:instrText>
        </w:r>
        <w:r w:rsidR="002F00D9">
          <w:rPr>
            <w:noProof/>
            <w:webHidden/>
          </w:rPr>
        </w:r>
        <w:r w:rsidR="002F00D9">
          <w:rPr>
            <w:noProof/>
            <w:webHidden/>
          </w:rPr>
          <w:fldChar w:fldCharType="separate"/>
        </w:r>
        <w:r w:rsidR="002F00D9">
          <w:rPr>
            <w:noProof/>
            <w:webHidden/>
          </w:rPr>
          <w:t>2</w:t>
        </w:r>
        <w:r w:rsidR="002F00D9">
          <w:rPr>
            <w:noProof/>
            <w:webHidden/>
          </w:rPr>
          <w:fldChar w:fldCharType="end"/>
        </w:r>
      </w:hyperlink>
    </w:p>
    <w:p w14:paraId="13B1483C" w14:textId="012D08AA" w:rsidR="002F00D9" w:rsidRDefault="0000000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30674158" w:history="1">
        <w:r w:rsidR="002F00D9" w:rsidRPr="0099755C">
          <w:rPr>
            <w:rStyle w:val="Hyperlink"/>
            <w:noProof/>
          </w:rPr>
          <w:t>CellTrak EMR Interface Guide</w:t>
        </w:r>
        <w:r w:rsidR="002F00D9">
          <w:rPr>
            <w:noProof/>
            <w:webHidden/>
          </w:rPr>
          <w:tab/>
        </w:r>
        <w:r w:rsidR="002F00D9">
          <w:rPr>
            <w:noProof/>
            <w:webHidden/>
          </w:rPr>
          <w:fldChar w:fldCharType="begin"/>
        </w:r>
        <w:r w:rsidR="002F00D9">
          <w:rPr>
            <w:noProof/>
            <w:webHidden/>
          </w:rPr>
          <w:instrText xml:space="preserve"> PAGEREF _Toc30674158 \h </w:instrText>
        </w:r>
        <w:r w:rsidR="002F00D9">
          <w:rPr>
            <w:noProof/>
            <w:webHidden/>
          </w:rPr>
        </w:r>
        <w:r w:rsidR="002F00D9">
          <w:rPr>
            <w:noProof/>
            <w:webHidden/>
          </w:rPr>
          <w:fldChar w:fldCharType="separate"/>
        </w:r>
        <w:r w:rsidR="002F00D9">
          <w:rPr>
            <w:noProof/>
            <w:webHidden/>
          </w:rPr>
          <w:t>3</w:t>
        </w:r>
        <w:r w:rsidR="002F00D9">
          <w:rPr>
            <w:noProof/>
            <w:webHidden/>
          </w:rPr>
          <w:fldChar w:fldCharType="end"/>
        </w:r>
      </w:hyperlink>
    </w:p>
    <w:p w14:paraId="132CF287" w14:textId="3A0F885A" w:rsidR="002F00D9" w:rsidRDefault="0000000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30674159" w:history="1">
        <w:r w:rsidR="002F00D9" w:rsidRPr="0099755C">
          <w:rPr>
            <w:rStyle w:val="Hyperlink"/>
            <w:noProof/>
          </w:rPr>
          <w:t>Bayada Home Healthcare, Inc.</w:t>
        </w:r>
        <w:r w:rsidR="002F00D9">
          <w:rPr>
            <w:noProof/>
            <w:webHidden/>
          </w:rPr>
          <w:tab/>
        </w:r>
        <w:r w:rsidR="002F00D9">
          <w:rPr>
            <w:noProof/>
            <w:webHidden/>
          </w:rPr>
          <w:fldChar w:fldCharType="begin"/>
        </w:r>
        <w:r w:rsidR="002F00D9">
          <w:rPr>
            <w:noProof/>
            <w:webHidden/>
          </w:rPr>
          <w:instrText xml:space="preserve"> PAGEREF _Toc30674159 \h </w:instrText>
        </w:r>
        <w:r w:rsidR="002F00D9">
          <w:rPr>
            <w:noProof/>
            <w:webHidden/>
          </w:rPr>
        </w:r>
        <w:r w:rsidR="002F00D9">
          <w:rPr>
            <w:noProof/>
            <w:webHidden/>
          </w:rPr>
          <w:fldChar w:fldCharType="separate"/>
        </w:r>
        <w:r w:rsidR="002F00D9">
          <w:rPr>
            <w:noProof/>
            <w:webHidden/>
          </w:rPr>
          <w:t>3</w:t>
        </w:r>
        <w:r w:rsidR="002F00D9">
          <w:rPr>
            <w:noProof/>
            <w:webHidden/>
          </w:rPr>
          <w:fldChar w:fldCharType="end"/>
        </w:r>
      </w:hyperlink>
    </w:p>
    <w:p w14:paraId="01297C38" w14:textId="3E60D885" w:rsidR="00E90936" w:rsidRPr="00D3769D" w:rsidRDefault="00ED2B78" w:rsidP="00D3769D">
      <w:pPr>
        <w:pStyle w:val="BodyText1"/>
      </w:pPr>
      <w:r w:rsidRPr="00D3769D">
        <w:fldChar w:fldCharType="end"/>
      </w:r>
    </w:p>
    <w:p w14:paraId="2F8F1C2E" w14:textId="77777777" w:rsidR="00716175" w:rsidRPr="00D3769D" w:rsidRDefault="00716175" w:rsidP="00D3769D">
      <w:pPr>
        <w:pStyle w:val="BodyText1"/>
      </w:pPr>
    </w:p>
    <w:p w14:paraId="2038CE28" w14:textId="77777777" w:rsidR="005C6F02" w:rsidRPr="00D3769D" w:rsidRDefault="005C6F02" w:rsidP="00D3769D">
      <w:pPr>
        <w:pStyle w:val="BodyText1"/>
        <w:sectPr w:rsidR="005C6F02" w:rsidRPr="00D3769D" w:rsidSect="00C24D30">
          <w:head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E499169" w14:textId="77777777" w:rsidR="00D3769D" w:rsidRPr="00D3769D" w:rsidRDefault="002F00D9" w:rsidP="00477151">
      <w:pPr>
        <w:pStyle w:val="Heading1"/>
      </w:pPr>
      <w:bookmarkStart w:id="2" w:name="_Toc30674158"/>
      <w:proofErr w:type="spellStart"/>
      <w:r>
        <w:lastRenderedPageBreak/>
        <w:t>CellTrak</w:t>
      </w:r>
      <w:proofErr w:type="spellEnd"/>
      <w:r>
        <w:t xml:space="preserve"> EMR Interface Guide</w:t>
      </w:r>
      <w:bookmarkEnd w:id="2"/>
    </w:p>
    <w:p w14:paraId="275C462B" w14:textId="3CF29736" w:rsidR="00D3769D" w:rsidRDefault="002F00D9" w:rsidP="00D3769D">
      <w:pPr>
        <w:pStyle w:val="BodyText1"/>
      </w:pPr>
      <w:r>
        <w:t>This document is to be used to verify what configurations a partner system employs</w:t>
      </w:r>
      <w:r w:rsidR="00D3769D">
        <w:t>.</w:t>
      </w:r>
    </w:p>
    <w:p w14:paraId="19FCB9B0" w14:textId="71F90219" w:rsidR="00D3769D" w:rsidRDefault="002F00D9" w:rsidP="00D3769D">
      <w:pPr>
        <w:pStyle w:val="Heading2"/>
      </w:pPr>
      <w:bookmarkStart w:id="3" w:name="_Toc30674159"/>
      <w:r>
        <w:t>Bayada Home Healthcare, Inc.</w:t>
      </w:r>
      <w:bookmarkEnd w:id="3"/>
    </w:p>
    <w:p w14:paraId="78D26859" w14:textId="19F861F5" w:rsidR="002F00D9" w:rsidRDefault="002F00D9" w:rsidP="002F00D9"/>
    <w:tbl>
      <w:tblPr>
        <w:tblStyle w:val="ListTable4-Accent1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665"/>
        <w:gridCol w:w="5510"/>
      </w:tblGrid>
      <w:tr w:rsidR="002F00D9" w:rsidRPr="002F00D9" w14:paraId="661AD26D" w14:textId="77777777" w:rsidTr="002F0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04062"/>
          </w:tcPr>
          <w:p w14:paraId="216CE4D7" w14:textId="77777777" w:rsidR="002F00D9" w:rsidRPr="002F00D9" w:rsidRDefault="002F00D9" w:rsidP="002F00D9">
            <w:pPr>
              <w:contextualSpacing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2F00D9">
              <w:rPr>
                <w:rFonts w:ascii="Helvetica Neue" w:hAnsi="Helvetica Neue"/>
                <w:sz w:val="20"/>
                <w:szCs w:val="20"/>
              </w:rPr>
              <w:t>Interface Supports</w:t>
            </w:r>
          </w:p>
        </w:tc>
        <w:tc>
          <w:tcPr>
            <w:tcW w:w="5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04062"/>
          </w:tcPr>
          <w:p w14:paraId="6993CC8B" w14:textId="7DDAA1E3" w:rsidR="002F00D9" w:rsidRPr="002F00D9" w:rsidRDefault="002F00D9" w:rsidP="002F00D9">
            <w:pPr>
              <w:tabs>
                <w:tab w:val="left" w:pos="1026"/>
                <w:tab w:val="center" w:pos="2647"/>
              </w:tabs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2F00D9">
              <w:rPr>
                <w:rFonts w:ascii="Helvetica Neue" w:hAnsi="Helvetica Neue"/>
                <w:sz w:val="20"/>
                <w:szCs w:val="20"/>
              </w:rPr>
              <w:tab/>
            </w:r>
            <w:r w:rsidRPr="002F00D9">
              <w:rPr>
                <w:rFonts w:ascii="Helvetica Neue" w:hAnsi="Helvetica Neue"/>
                <w:sz w:val="20"/>
                <w:szCs w:val="20"/>
              </w:rPr>
              <w:tab/>
              <w:t>Bayada</w:t>
            </w:r>
          </w:p>
        </w:tc>
      </w:tr>
      <w:tr w:rsidR="002F00D9" w:rsidRPr="002F00D9" w14:paraId="73DA352D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2E0788F3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Scheduled Patient Visits</w:t>
            </w:r>
          </w:p>
        </w:tc>
        <w:tc>
          <w:tcPr>
            <w:tcW w:w="5510" w:type="dxa"/>
          </w:tcPr>
          <w:p w14:paraId="721D9496" w14:textId="77777777" w:rsidR="002F00D9" w:rsidRPr="002F00D9" w:rsidRDefault="002F00D9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Yes.</w:t>
            </w:r>
          </w:p>
        </w:tc>
      </w:tr>
      <w:tr w:rsidR="002F00D9" w:rsidRPr="002F00D9" w14:paraId="7C489B31" w14:textId="77777777" w:rsidTr="002F00D9">
        <w:trPr>
          <w:jc w:val="center"/>
        </w:trPr>
        <w:tc>
          <w:tcPr>
            <w:tcW w:w="3665" w:type="dxa"/>
          </w:tcPr>
          <w:p w14:paraId="1536F4C3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Unscheduled Patient Visits</w:t>
            </w:r>
          </w:p>
        </w:tc>
        <w:tc>
          <w:tcPr>
            <w:tcW w:w="5510" w:type="dxa"/>
          </w:tcPr>
          <w:p w14:paraId="7858A897" w14:textId="77777777" w:rsidR="002F00D9" w:rsidRPr="0060295B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60295B">
              <w:rPr>
                <w:rFonts w:ascii="Helvetica Neue" w:hAnsi="Helvetica Neue"/>
                <w:color w:val="000000"/>
                <w:sz w:val="20"/>
                <w:szCs w:val="20"/>
              </w:rPr>
              <w:t>Yes</w:t>
            </w:r>
            <w:r w:rsidRPr="0060295B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1"/>
            </w:r>
            <w:r w:rsidRPr="0060295B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. </w:t>
            </w:r>
          </w:p>
        </w:tc>
      </w:tr>
      <w:tr w:rsidR="002F00D9" w:rsidRPr="002F00D9" w14:paraId="0D72FF09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0876AE33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Scheduled Non-Patient Visits</w:t>
            </w:r>
          </w:p>
        </w:tc>
        <w:tc>
          <w:tcPr>
            <w:tcW w:w="5510" w:type="dxa"/>
          </w:tcPr>
          <w:p w14:paraId="4C0596B2" w14:textId="1DB57E66" w:rsidR="002F00D9" w:rsidRPr="002F00D9" w:rsidRDefault="0060295B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No</w:t>
            </w:r>
            <w:r w:rsidR="002F00D9" w:rsidRPr="002F00D9">
              <w:rPr>
                <w:rFonts w:ascii="Helvetica Neue" w:hAnsi="Helvetica Neue"/>
                <w:color w:val="000000"/>
                <w:sz w:val="20"/>
                <w:szCs w:val="20"/>
              </w:rPr>
              <w:t>.</w:t>
            </w:r>
          </w:p>
        </w:tc>
      </w:tr>
      <w:tr w:rsidR="002F00D9" w:rsidRPr="002F00D9" w14:paraId="46813B51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0FAEC3FB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Unscheduled Non-Patient Visits</w:t>
            </w:r>
          </w:p>
        </w:tc>
        <w:tc>
          <w:tcPr>
            <w:tcW w:w="5510" w:type="dxa"/>
          </w:tcPr>
          <w:p w14:paraId="3EA12124" w14:textId="635C78DE" w:rsidR="002F00D9" w:rsidRPr="0060295B" w:rsidRDefault="0060295B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No</w:t>
            </w:r>
            <w:r w:rsidR="00141B70" w:rsidRPr="0060295B">
              <w:rPr>
                <w:rFonts w:ascii="Helvetica Neue" w:hAnsi="Helvetica Neue"/>
                <w:color w:val="000000"/>
                <w:sz w:val="20"/>
                <w:szCs w:val="20"/>
              </w:rPr>
              <w:t>.</w:t>
            </w:r>
          </w:p>
        </w:tc>
      </w:tr>
      <w:tr w:rsidR="002F00D9" w:rsidRPr="002F00D9" w14:paraId="79D17D91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66CD7913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Teams</w:t>
            </w:r>
          </w:p>
        </w:tc>
        <w:tc>
          <w:tcPr>
            <w:tcW w:w="5510" w:type="dxa"/>
          </w:tcPr>
          <w:p w14:paraId="73AAC842" w14:textId="0597AFE7" w:rsidR="002F00D9" w:rsidRPr="00F83FA4" w:rsidRDefault="00E135AE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1B94B0E8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74CB0B99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Care Plan Tasks</w:t>
            </w:r>
          </w:p>
        </w:tc>
        <w:tc>
          <w:tcPr>
            <w:tcW w:w="5510" w:type="dxa"/>
          </w:tcPr>
          <w:p w14:paraId="2C88EA63" w14:textId="77777777" w:rsidR="002F00D9" w:rsidRPr="00F83FA4" w:rsidRDefault="002F00D9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Yes. </w:t>
            </w:r>
          </w:p>
        </w:tc>
      </w:tr>
      <w:tr w:rsidR="002F00D9" w:rsidRPr="002F00D9" w14:paraId="1833E231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32537F10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Two Way Data Exchange?</w:t>
            </w:r>
          </w:p>
        </w:tc>
        <w:tc>
          <w:tcPr>
            <w:tcW w:w="5510" w:type="dxa"/>
          </w:tcPr>
          <w:p w14:paraId="483E46EE" w14:textId="77777777" w:rsidR="002F00D9" w:rsidRPr="00F83FA4" w:rsidRDefault="002F00D9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Yes. </w:t>
            </w:r>
          </w:p>
        </w:tc>
      </w:tr>
      <w:tr w:rsidR="002F00D9" w:rsidRPr="002F00D9" w14:paraId="70DCC382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19794174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 xml:space="preserve">Patient Import is Independent of </w:t>
            </w:r>
            <w:r w:rsidRPr="002F00D9">
              <w:rPr>
                <w:rFonts w:ascii="Helvetica Neue" w:hAnsi="Helvetica Neue"/>
                <w:b w:val="0"/>
                <w:bCs w:val="0"/>
                <w:strike/>
                <w:vanish/>
                <w:color w:val="000000"/>
                <w:sz w:val="20"/>
                <w:szCs w:val="20"/>
              </w:rPr>
              <w:t>Compatibility w/o</w:t>
            </w:r>
            <w:r w:rsidRPr="002F00D9">
              <w:rPr>
                <w:rFonts w:ascii="Helvetica Neue" w:hAnsi="Helvetica Neue"/>
                <w:b w:val="0"/>
                <w:bCs w:val="0"/>
                <w:vanish/>
                <w:color w:val="000000"/>
                <w:sz w:val="20"/>
                <w:szCs w:val="20"/>
              </w:rPr>
              <w:t xml:space="preserve"> </w:t>
            </w: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Schedule</w:t>
            </w:r>
          </w:p>
        </w:tc>
        <w:tc>
          <w:tcPr>
            <w:tcW w:w="5510" w:type="dxa"/>
          </w:tcPr>
          <w:p w14:paraId="5BD0B5D6" w14:textId="775CBEB7" w:rsidR="002F00D9" w:rsidRPr="00F83FA4" w:rsidRDefault="00E135AE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1D57E08F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60453A3A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 xml:space="preserve">Staff Import is Independent of </w:t>
            </w:r>
            <w:r w:rsidRPr="002F00D9">
              <w:rPr>
                <w:rFonts w:ascii="Helvetica Neue" w:hAnsi="Helvetica Neue"/>
                <w:b w:val="0"/>
                <w:bCs w:val="0"/>
                <w:strike/>
                <w:vanish/>
                <w:color w:val="000000"/>
                <w:sz w:val="20"/>
                <w:szCs w:val="20"/>
              </w:rPr>
              <w:t>Compatibility w/o</w:t>
            </w:r>
            <w:r w:rsidRPr="002F00D9">
              <w:rPr>
                <w:rFonts w:ascii="Helvetica Neue" w:hAnsi="Helvetica Neue"/>
                <w:b w:val="0"/>
                <w:bCs w:val="0"/>
                <w:vanish/>
                <w:color w:val="000000"/>
                <w:sz w:val="20"/>
                <w:szCs w:val="20"/>
              </w:rPr>
              <w:t xml:space="preserve"> </w:t>
            </w: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Schedule</w:t>
            </w:r>
          </w:p>
        </w:tc>
        <w:tc>
          <w:tcPr>
            <w:tcW w:w="5510" w:type="dxa"/>
          </w:tcPr>
          <w:p w14:paraId="5AD7A167" w14:textId="40329BCF" w:rsidR="002F00D9" w:rsidRPr="00F83FA4" w:rsidRDefault="00E135AE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01CFA210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4F4E9641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 xml:space="preserve">Disciplines Flowing to Partner </w:t>
            </w:r>
          </w:p>
        </w:tc>
        <w:tc>
          <w:tcPr>
            <w:tcW w:w="5510" w:type="dxa"/>
          </w:tcPr>
          <w:p w14:paraId="14E72052" w14:textId="626DEA6E" w:rsidR="002F00D9" w:rsidRPr="00F83FA4" w:rsidRDefault="00E135AE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Yes.</w:t>
            </w:r>
          </w:p>
        </w:tc>
      </w:tr>
      <w:tr w:rsidR="002F00D9" w:rsidRPr="002F00D9" w14:paraId="343891E9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1589031A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Disciplines Flowing from Partner</w:t>
            </w:r>
          </w:p>
        </w:tc>
        <w:tc>
          <w:tcPr>
            <w:tcW w:w="5510" w:type="dxa"/>
          </w:tcPr>
          <w:p w14:paraId="4448B445" w14:textId="4B024CA1" w:rsidR="002F00D9" w:rsidRPr="00F83FA4" w:rsidRDefault="00E135AE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Yes.</w:t>
            </w:r>
          </w:p>
        </w:tc>
      </w:tr>
      <w:tr w:rsidR="002F00D9" w:rsidRPr="002F00D9" w14:paraId="26E8DC19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79425F1F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Clinical Measurements</w:t>
            </w:r>
          </w:p>
        </w:tc>
        <w:tc>
          <w:tcPr>
            <w:tcW w:w="5510" w:type="dxa"/>
          </w:tcPr>
          <w:p w14:paraId="02483368" w14:textId="6013FCE3" w:rsidR="002F00D9" w:rsidRPr="00F83FA4" w:rsidRDefault="00E135AE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465ED539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4E507137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Multiple Care Plans</w:t>
            </w:r>
          </w:p>
        </w:tc>
        <w:tc>
          <w:tcPr>
            <w:tcW w:w="5510" w:type="dxa"/>
          </w:tcPr>
          <w:p w14:paraId="7F143C6B" w14:textId="443B19B7" w:rsidR="002F00D9" w:rsidRPr="00F83FA4" w:rsidRDefault="00E135AE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44064744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3F26CB64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Multiple Addresses</w:t>
            </w:r>
          </w:p>
        </w:tc>
        <w:tc>
          <w:tcPr>
            <w:tcW w:w="5510" w:type="dxa"/>
          </w:tcPr>
          <w:p w14:paraId="4E559371" w14:textId="17069814" w:rsidR="002F00D9" w:rsidRPr="00F83FA4" w:rsidRDefault="00E135AE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2DA40A51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3FE8E727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Multiple Phone Numbers</w:t>
            </w:r>
          </w:p>
        </w:tc>
        <w:tc>
          <w:tcPr>
            <w:tcW w:w="5510" w:type="dxa"/>
          </w:tcPr>
          <w:p w14:paraId="64F888C6" w14:textId="2B1B9926" w:rsidR="002F00D9" w:rsidRPr="00F83FA4" w:rsidRDefault="00E135AE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6A1525B3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092C9EF8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Patient/Schedule Level Care Plans</w:t>
            </w:r>
          </w:p>
        </w:tc>
        <w:tc>
          <w:tcPr>
            <w:tcW w:w="5510" w:type="dxa"/>
          </w:tcPr>
          <w:p w14:paraId="0FDB45E5" w14:textId="3582CF04" w:rsidR="002F00D9" w:rsidRPr="00F83FA4" w:rsidRDefault="00E135AE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Yes.</w:t>
            </w:r>
          </w:p>
        </w:tc>
      </w:tr>
      <w:tr w:rsidR="002F00D9" w:rsidRPr="002F00D9" w14:paraId="03404B56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4854371E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Master Task List</w:t>
            </w:r>
          </w:p>
        </w:tc>
        <w:tc>
          <w:tcPr>
            <w:tcW w:w="5510" w:type="dxa"/>
          </w:tcPr>
          <w:p w14:paraId="61D353BC" w14:textId="158E1341" w:rsidR="002F00D9" w:rsidRPr="00F83FA4" w:rsidRDefault="00141B70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</w:t>
            </w:r>
            <w:r w:rsidR="002F00D9"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.</w:t>
            </w:r>
          </w:p>
        </w:tc>
      </w:tr>
      <w:tr w:rsidR="002F00D9" w:rsidRPr="002F00D9" w14:paraId="12ACCE01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5496D544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Mileage Limitations</w:t>
            </w:r>
          </w:p>
        </w:tc>
        <w:tc>
          <w:tcPr>
            <w:tcW w:w="5510" w:type="dxa"/>
          </w:tcPr>
          <w:p w14:paraId="3980864B" w14:textId="70740A1E" w:rsidR="002F00D9" w:rsidRPr="00F83FA4" w:rsidRDefault="00E135AE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Bayada does not utilize mileage calculations</w:t>
            </w:r>
          </w:p>
        </w:tc>
      </w:tr>
      <w:tr w:rsidR="002F00D9" w:rsidRPr="002F00D9" w14:paraId="2F218D29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0A67BF47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Signature Capture</w:t>
            </w:r>
          </w:p>
        </w:tc>
        <w:tc>
          <w:tcPr>
            <w:tcW w:w="5510" w:type="dxa"/>
          </w:tcPr>
          <w:p w14:paraId="4921C223" w14:textId="77777777" w:rsidR="002F00D9" w:rsidRPr="00F83FA4" w:rsidRDefault="002F00D9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Yes.</w:t>
            </w:r>
          </w:p>
        </w:tc>
      </w:tr>
      <w:tr w:rsidR="002F00D9" w:rsidRPr="002F00D9" w14:paraId="01E779C7" w14:textId="77777777" w:rsidTr="002F00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35312C92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Photo Capture</w:t>
            </w:r>
          </w:p>
        </w:tc>
        <w:tc>
          <w:tcPr>
            <w:tcW w:w="5510" w:type="dxa"/>
          </w:tcPr>
          <w:p w14:paraId="3A87AC3D" w14:textId="77777777" w:rsidR="002F00D9" w:rsidRPr="00F83FA4" w:rsidRDefault="002F00D9" w:rsidP="002F00D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No.</w:t>
            </w:r>
          </w:p>
        </w:tc>
      </w:tr>
      <w:tr w:rsidR="002F00D9" w:rsidRPr="002F00D9" w14:paraId="3B1DC3FF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28378410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Assessments/Forms</w:t>
            </w:r>
          </w:p>
        </w:tc>
        <w:tc>
          <w:tcPr>
            <w:tcW w:w="5510" w:type="dxa"/>
          </w:tcPr>
          <w:p w14:paraId="74D21934" w14:textId="77777777" w:rsidR="002F00D9" w:rsidRPr="002F00D9" w:rsidRDefault="002F00D9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Yes.</w:t>
            </w:r>
          </w:p>
        </w:tc>
      </w:tr>
      <w:tr w:rsidR="002F00D9" w:rsidRPr="002F00D9" w14:paraId="4854463E" w14:textId="77777777" w:rsidTr="002F00D9">
        <w:trPr>
          <w:jc w:val="center"/>
        </w:trPr>
        <w:tc>
          <w:tcPr>
            <w:tcW w:w="3665" w:type="dxa"/>
          </w:tcPr>
          <w:p w14:paraId="7FF4DAE2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t>Data Inbound from Partner</w:t>
            </w:r>
          </w:p>
        </w:tc>
        <w:tc>
          <w:tcPr>
            <w:tcW w:w="5510" w:type="dxa"/>
          </w:tcPr>
          <w:p w14:paraId="6F7E1AB7" w14:textId="77777777" w:rsidR="002F00D9" w:rsidRPr="002F00D9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Locations</w:t>
            </w:r>
          </w:p>
          <w:p w14:paraId="53D3E02E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Location ID</w:t>
            </w:r>
          </w:p>
          <w:p w14:paraId="024C2EBD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Location Name</w:t>
            </w:r>
          </w:p>
          <w:p w14:paraId="3FA9BCF6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1</w:t>
            </w:r>
          </w:p>
          <w:p w14:paraId="6DC2FAF7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2</w:t>
            </w:r>
          </w:p>
          <w:p w14:paraId="6C22BF27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3</w:t>
            </w:r>
          </w:p>
          <w:p w14:paraId="0C0C2AE4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City</w:t>
            </w:r>
          </w:p>
          <w:p w14:paraId="49D619B6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State</w:t>
            </w:r>
          </w:p>
          <w:p w14:paraId="35A52D64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Zip</w:t>
            </w:r>
          </w:p>
          <w:p w14:paraId="1CCB19BD" w14:textId="77777777" w:rsidR="002F00D9" w:rsidRPr="002F00D9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Points of Interest (POI)</w:t>
            </w:r>
          </w:p>
          <w:p w14:paraId="36A73B48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Point of Interest</w:t>
            </w:r>
          </w:p>
          <w:p w14:paraId="489A07E8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POI ID</w:t>
            </w:r>
          </w:p>
          <w:p w14:paraId="582E2573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POI Name</w:t>
            </w:r>
          </w:p>
          <w:p w14:paraId="7D5F8244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1</w:t>
            </w:r>
          </w:p>
          <w:p w14:paraId="54157492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lastRenderedPageBreak/>
              <w:t>Address Line 2</w:t>
            </w:r>
          </w:p>
          <w:p w14:paraId="5625E74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City</w:t>
            </w:r>
          </w:p>
          <w:p w14:paraId="072620EE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State</w:t>
            </w:r>
          </w:p>
          <w:p w14:paraId="5CC9FC49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Zip</w:t>
            </w:r>
          </w:p>
          <w:p w14:paraId="4BE074B4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Locations</w:t>
            </w:r>
          </w:p>
          <w:p w14:paraId="7CEA04B7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Location ID</w:t>
            </w:r>
          </w:p>
          <w:p w14:paraId="38C3CCD4" w14:textId="77777777" w:rsidR="002F00D9" w:rsidRPr="002F00D9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Patients</w:t>
            </w:r>
          </w:p>
          <w:p w14:paraId="4A95ADAB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</w:t>
            </w:r>
          </w:p>
          <w:p w14:paraId="6B344BFD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ID (MRN)</w:t>
            </w:r>
          </w:p>
          <w:p w14:paraId="50542511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Secondary ID</w:t>
            </w:r>
          </w:p>
          <w:p w14:paraId="471ED644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First Name</w:t>
            </w:r>
          </w:p>
          <w:p w14:paraId="050EC76C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Middle Initial</w:t>
            </w:r>
          </w:p>
          <w:p w14:paraId="2305301C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Last Name</w:t>
            </w:r>
          </w:p>
          <w:p w14:paraId="19136CA7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Address Line 1 </w:t>
            </w:r>
          </w:p>
          <w:p w14:paraId="193C0B47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2</w:t>
            </w:r>
          </w:p>
          <w:p w14:paraId="2F8956A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3</w:t>
            </w:r>
          </w:p>
          <w:p w14:paraId="42CDC617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City</w:t>
            </w:r>
          </w:p>
          <w:p w14:paraId="6B354B80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State</w:t>
            </w:r>
          </w:p>
          <w:p w14:paraId="769E63F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Zip</w:t>
            </w:r>
          </w:p>
          <w:p w14:paraId="356DB4F3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Phone Number</w:t>
            </w:r>
          </w:p>
          <w:p w14:paraId="4CC3AD5C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Date of Birth</w:t>
            </w:r>
          </w:p>
          <w:p w14:paraId="09DE8F8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Gender</w:t>
            </w:r>
          </w:p>
          <w:p w14:paraId="3A34A6C7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Information</w:t>
            </w:r>
          </w:p>
          <w:p w14:paraId="10EEE262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Shareable</w:t>
            </w:r>
          </w:p>
          <w:p w14:paraId="376F8505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Locations</w:t>
            </w:r>
          </w:p>
          <w:p w14:paraId="4C4EEC3A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Location ID</w:t>
            </w:r>
          </w:p>
          <w:p w14:paraId="0AC95DFE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Teams</w:t>
            </w:r>
          </w:p>
          <w:p w14:paraId="6A27827B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Team ID</w:t>
            </w:r>
          </w:p>
          <w:p w14:paraId="08C5A52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Team Name</w:t>
            </w:r>
          </w:p>
          <w:p w14:paraId="215D249B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Admissions</w:t>
            </w:r>
          </w:p>
          <w:p w14:paraId="0D520F93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Program Code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2"/>
            </w:r>
          </w:p>
          <w:p w14:paraId="202C35E6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Admission ID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3"/>
            </w:r>
          </w:p>
          <w:p w14:paraId="5B1C7492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Referral Date</w:t>
            </w:r>
          </w:p>
          <w:p w14:paraId="6DB0F1D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Admission Date</w:t>
            </w:r>
          </w:p>
          <w:p w14:paraId="383A6EB1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Discharge Date</w:t>
            </w:r>
          </w:p>
          <w:p w14:paraId="34B54EF3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Customizable Attributes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4"/>
            </w:r>
          </w:p>
          <w:p w14:paraId="2AA2812B" w14:textId="77777777" w:rsidR="002F00D9" w:rsidRPr="002F00D9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Staff/Locations/Disciplines/Teams</w:t>
            </w:r>
          </w:p>
          <w:p w14:paraId="37420DA3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Staff</w:t>
            </w:r>
          </w:p>
          <w:p w14:paraId="7C11F6D6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Staff ID</w:t>
            </w:r>
          </w:p>
          <w:p w14:paraId="58375AAA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Secondary ID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5"/>
            </w:r>
          </w:p>
          <w:p w14:paraId="5E9E0D63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First Name</w:t>
            </w:r>
          </w:p>
          <w:p w14:paraId="707482CD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Last Name</w:t>
            </w:r>
          </w:p>
          <w:p w14:paraId="40CAEBA2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1</w:t>
            </w:r>
          </w:p>
          <w:p w14:paraId="43BE74C0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Line 2</w:t>
            </w:r>
          </w:p>
          <w:p w14:paraId="7C91CDDA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City</w:t>
            </w:r>
          </w:p>
          <w:p w14:paraId="009317D0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State</w:t>
            </w:r>
          </w:p>
          <w:p w14:paraId="26054488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Address Zip</w:t>
            </w:r>
          </w:p>
          <w:p w14:paraId="3322D134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Phone Number</w:t>
            </w:r>
          </w:p>
          <w:p w14:paraId="59C074EB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Locations</w:t>
            </w:r>
          </w:p>
          <w:p w14:paraId="4752465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lastRenderedPageBreak/>
              <w:t>Location ID</w:t>
            </w:r>
          </w:p>
          <w:p w14:paraId="3A60FCB4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Disciplines</w:t>
            </w:r>
          </w:p>
          <w:p w14:paraId="35CB465B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Discipline ID</w:t>
            </w:r>
          </w:p>
          <w:p w14:paraId="5256D70A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Teams</w:t>
            </w:r>
          </w:p>
          <w:p w14:paraId="68848D7F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Team ID </w:t>
            </w:r>
          </w:p>
          <w:p w14:paraId="40352C6F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Team Name</w:t>
            </w:r>
          </w:p>
          <w:p w14:paraId="52F67C5C" w14:textId="77777777" w:rsidR="002F00D9" w:rsidRPr="002F00D9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Schedules</w:t>
            </w:r>
          </w:p>
          <w:p w14:paraId="550DADB0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Scheduled Visit ID</w:t>
            </w:r>
          </w:p>
          <w:p w14:paraId="08CD11BB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ID</w:t>
            </w:r>
          </w:p>
          <w:p w14:paraId="3E2DEFC7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Staff ID</w:t>
            </w:r>
          </w:p>
          <w:p w14:paraId="03546BA8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POI ID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6"/>
            </w:r>
          </w:p>
          <w:p w14:paraId="58B2AEA6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Program Code</w:t>
            </w:r>
          </w:p>
          <w:p w14:paraId="59E2ECFF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Discipline Code</w:t>
            </w:r>
          </w:p>
          <w:p w14:paraId="71AAE98C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Care Plan ID</w:t>
            </w:r>
          </w:p>
          <w:p w14:paraId="44CE83D0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Service Code</w:t>
            </w:r>
          </w:p>
          <w:p w14:paraId="41A3A864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Is Any Time Visit?</w:t>
            </w:r>
          </w:p>
          <w:p w14:paraId="3E7FD866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Start Date/Time</w:t>
            </w:r>
          </w:p>
          <w:p w14:paraId="499D9340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End Date/Time</w:t>
            </w:r>
          </w:p>
          <w:p w14:paraId="3D26E20E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Duration</w:t>
            </w:r>
          </w:p>
          <w:p w14:paraId="17BB0AD4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Shareable </w:t>
            </w:r>
          </w:p>
          <w:p w14:paraId="7D9B3563" w14:textId="77777777" w:rsidR="002F00D9" w:rsidRPr="002F00D9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Care Plans</w:t>
            </w:r>
          </w:p>
          <w:p w14:paraId="465C1704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Care Plan</w:t>
            </w:r>
          </w:p>
          <w:p w14:paraId="55EBDEA0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Care Plan ID</w:t>
            </w:r>
          </w:p>
          <w:p w14:paraId="54C888B9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Program Code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7"/>
            </w:r>
          </w:p>
          <w:p w14:paraId="2C3210ED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Discipline Code</w:t>
            </w:r>
          </w:p>
          <w:p w14:paraId="17C02745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Name</w:t>
            </w:r>
          </w:p>
          <w:p w14:paraId="41AF4D5F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ID</w:t>
            </w:r>
          </w:p>
          <w:p w14:paraId="7D37FE0A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Instruction</w:t>
            </w:r>
          </w:p>
          <w:p w14:paraId="6819BF3D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Care Plan Tasks</w:t>
            </w:r>
          </w:p>
          <w:p w14:paraId="3ECA7FDF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Code</w:t>
            </w:r>
          </w:p>
          <w:p w14:paraId="79985963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Name</w:t>
            </w:r>
          </w:p>
          <w:p w14:paraId="64AA20D3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Instruction</w:t>
            </w:r>
          </w:p>
          <w:p w14:paraId="6DBA3436" w14:textId="77777777" w:rsidR="002F00D9" w:rsidRPr="002F00D9" w:rsidRDefault="002F00D9" w:rsidP="002F00D9">
            <w:pPr>
              <w:ind w:left="36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Clinical Measurements</w:t>
            </w:r>
          </w:p>
          <w:p w14:paraId="1B71FB99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Code</w:t>
            </w:r>
          </w:p>
          <w:p w14:paraId="7ECDD958" w14:textId="77777777" w:rsidR="002F00D9" w:rsidRPr="002F00D9" w:rsidRDefault="002F00D9" w:rsidP="002F00D9">
            <w:pPr>
              <w:ind w:left="721"/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Instruction</w:t>
            </w:r>
          </w:p>
          <w:p w14:paraId="3A181116" w14:textId="77777777" w:rsidR="002F00D9" w:rsidRPr="00F83FA4" w:rsidRDefault="002F00D9" w:rsidP="002F00D9">
            <w:pPr>
              <w:contextualSpacing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F83FA4">
              <w:rPr>
                <w:rFonts w:ascii="Helvetica Neue" w:hAnsi="Helvetica Neue"/>
                <w:color w:val="000000"/>
                <w:sz w:val="20"/>
                <w:szCs w:val="20"/>
              </w:rPr>
              <w:t>Master Task List</w:t>
            </w:r>
          </w:p>
        </w:tc>
      </w:tr>
      <w:tr w:rsidR="002F00D9" w:rsidRPr="002F00D9" w14:paraId="4E844F30" w14:textId="77777777" w:rsidTr="002F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</w:tcPr>
          <w:p w14:paraId="64179CC7" w14:textId="77777777" w:rsidR="002F00D9" w:rsidRPr="002F00D9" w:rsidRDefault="002F00D9" w:rsidP="002F0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690"/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b w:val="0"/>
                <w:bCs w:val="0"/>
                <w:color w:val="000000"/>
                <w:sz w:val="20"/>
                <w:szCs w:val="20"/>
              </w:rPr>
              <w:lastRenderedPageBreak/>
              <w:t>Data Outbound to Partner</w:t>
            </w:r>
          </w:p>
        </w:tc>
        <w:tc>
          <w:tcPr>
            <w:tcW w:w="5510" w:type="dxa"/>
          </w:tcPr>
          <w:p w14:paraId="78E6597A" w14:textId="77777777" w:rsidR="002F00D9" w:rsidRPr="002F00D9" w:rsidRDefault="002F00D9" w:rsidP="002F00D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Completed Visit</w:t>
            </w:r>
          </w:p>
          <w:p w14:paraId="38039FB2" w14:textId="77777777" w:rsidR="002F00D9" w:rsidRPr="002F00D9" w:rsidRDefault="002F00D9" w:rsidP="002F00D9">
            <w:pPr>
              <w:ind w:left="34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Completed Visit</w:t>
            </w:r>
          </w:p>
          <w:p w14:paraId="7E124B99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Completed Visit ID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8"/>
            </w:r>
          </w:p>
          <w:p w14:paraId="1EEB27E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Scheduled Visit ID</w:t>
            </w:r>
          </w:p>
          <w:p w14:paraId="3E67153F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Staff ID</w:t>
            </w:r>
          </w:p>
          <w:p w14:paraId="13A6F88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Patient ID</w:t>
            </w:r>
          </w:p>
          <w:p w14:paraId="07999A22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POI ID</w:t>
            </w:r>
          </w:p>
          <w:p w14:paraId="2ABAAF38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Start</w:t>
            </w:r>
          </w:p>
          <w:p w14:paraId="56E0B8E8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End</w:t>
            </w:r>
          </w:p>
          <w:p w14:paraId="062273A7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Duration</w:t>
            </w:r>
          </w:p>
          <w:p w14:paraId="72BB7933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Actual Start</w:t>
            </w:r>
          </w:p>
          <w:p w14:paraId="1D2587D3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Actual End</w:t>
            </w:r>
          </w:p>
          <w:p w14:paraId="43D86B84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Actual Duration</w:t>
            </w:r>
          </w:p>
          <w:p w14:paraId="60A173D4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lastRenderedPageBreak/>
              <w:t>Reason Time Change</w:t>
            </w:r>
          </w:p>
          <w:p w14:paraId="2CE573C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Travel TO Distance</w:t>
            </w:r>
          </w:p>
          <w:p w14:paraId="7997FC2C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Travel TO Time</w:t>
            </w:r>
          </w:p>
          <w:p w14:paraId="56B2247C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Travel WITHIN Distance</w:t>
            </w:r>
          </w:p>
          <w:p w14:paraId="0B2E96AC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Travel WITHIN Time</w:t>
            </w:r>
          </w:p>
          <w:p w14:paraId="1556EDFF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Visit Verification</w:t>
            </w:r>
          </w:p>
          <w:p w14:paraId="42F51B3D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Event Type</w:t>
            </w:r>
          </w:p>
          <w:p w14:paraId="5022D790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Mode</w:t>
            </w:r>
          </w:p>
          <w:p w14:paraId="63B4986F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IVR Phone</w:t>
            </w:r>
          </w:p>
          <w:p w14:paraId="2248D476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IVR Match </w:t>
            </w:r>
          </w:p>
          <w:p w14:paraId="5F0B6930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GPS Latitude</w:t>
            </w:r>
          </w:p>
          <w:p w14:paraId="53CF4ABA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GPS Longitude</w:t>
            </w:r>
          </w:p>
          <w:p w14:paraId="527297D0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GPS Verified</w:t>
            </w:r>
          </w:p>
          <w:p w14:paraId="1136E307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GPS Accuracy</w:t>
            </w:r>
          </w:p>
          <w:p w14:paraId="01B03C91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GPS Distance</w:t>
            </w:r>
          </w:p>
          <w:p w14:paraId="611042E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GPS Threshold</w:t>
            </w:r>
          </w:p>
          <w:p w14:paraId="47E40CB6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Visit Exception</w:t>
            </w:r>
            <w:r w:rsidRPr="002F00D9">
              <w:rPr>
                <w:rStyle w:val="EndnoteReference"/>
                <w:rFonts w:ascii="Helvetica Neue" w:hAnsi="Helvetica Neue"/>
                <w:color w:val="000000"/>
                <w:sz w:val="20"/>
                <w:szCs w:val="20"/>
              </w:rPr>
              <w:endnoteReference w:id="9"/>
            </w:r>
          </w:p>
          <w:p w14:paraId="12C87CB5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Reason</w:t>
            </w:r>
          </w:p>
          <w:p w14:paraId="3064F662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Comment</w:t>
            </w:r>
          </w:p>
          <w:p w14:paraId="2C4CE425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Visit Tasks</w:t>
            </w:r>
          </w:p>
          <w:p w14:paraId="1CD9316A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Task Code</w:t>
            </w:r>
          </w:p>
          <w:p w14:paraId="53497E68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Task Name</w:t>
            </w:r>
          </w:p>
          <w:p w14:paraId="45833FE3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Task Result Code</w:t>
            </w:r>
          </w:p>
          <w:p w14:paraId="5736B4B7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Task Result Value</w:t>
            </w:r>
          </w:p>
          <w:p w14:paraId="68BFB4B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Task Comment</w:t>
            </w:r>
          </w:p>
          <w:p w14:paraId="1D856B7D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Visit Clinical Measurements</w:t>
            </w:r>
          </w:p>
          <w:p w14:paraId="22795010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CM Code</w:t>
            </w:r>
          </w:p>
          <w:p w14:paraId="23012B63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CM Name</w:t>
            </w:r>
          </w:p>
          <w:p w14:paraId="7EEA49EE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Attribute Name</w:t>
            </w:r>
          </w:p>
          <w:p w14:paraId="7D232EE9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Attribute Value</w:t>
            </w:r>
          </w:p>
          <w:p w14:paraId="49CB9FCC" w14:textId="77777777" w:rsidR="002F00D9" w:rsidRPr="002F00D9" w:rsidRDefault="002F00D9" w:rsidP="002F00D9">
            <w:pPr>
              <w:ind w:left="34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Completed Visit Summary</w:t>
            </w:r>
          </w:p>
          <w:p w14:paraId="23BE3864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Question</w:t>
            </w:r>
          </w:p>
          <w:p w14:paraId="538621A7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Answer</w:t>
            </w:r>
          </w:p>
          <w:p w14:paraId="5BC5EEE4" w14:textId="77777777" w:rsidR="002F00D9" w:rsidRPr="002F00D9" w:rsidRDefault="002F00D9" w:rsidP="002F00D9">
            <w:pPr>
              <w:ind w:left="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Detached Forms</w:t>
            </w:r>
          </w:p>
          <w:p w14:paraId="536A77E5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Detached Form</w:t>
            </w:r>
          </w:p>
          <w:p w14:paraId="36866894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Detached Form ID</w:t>
            </w:r>
          </w:p>
          <w:p w14:paraId="5D66CE2E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Form Type</w:t>
            </w:r>
          </w:p>
          <w:p w14:paraId="4C00A170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Form Name</w:t>
            </w:r>
          </w:p>
          <w:p w14:paraId="4F3E20A6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Status</w:t>
            </w:r>
          </w:p>
          <w:p w14:paraId="1D776DC7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Last Modified</w:t>
            </w:r>
          </w:p>
          <w:p w14:paraId="09BB2D3C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Completion Date</w:t>
            </w:r>
          </w:p>
          <w:p w14:paraId="6CC30447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Exported Date</w:t>
            </w:r>
          </w:p>
          <w:p w14:paraId="1087FB73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Version</w:t>
            </w:r>
          </w:p>
          <w:p w14:paraId="4BC634B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Subject Member ID</w:t>
            </w:r>
          </w:p>
          <w:p w14:paraId="0DE1CE7E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Subject Member Type</w:t>
            </w:r>
          </w:p>
          <w:p w14:paraId="2ABB621C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Exec Member ID</w:t>
            </w:r>
          </w:p>
          <w:p w14:paraId="71AF97B2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Exec Member Type</w:t>
            </w:r>
          </w:p>
          <w:p w14:paraId="785B8B76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Entries</w:t>
            </w:r>
          </w:p>
          <w:p w14:paraId="6B021B2F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Entry Start</w:t>
            </w:r>
          </w:p>
          <w:p w14:paraId="4AD9DAE0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lastRenderedPageBreak/>
              <w:t>Entry Finish</w:t>
            </w:r>
          </w:p>
          <w:p w14:paraId="22AEA682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Visit ID</w:t>
            </w:r>
          </w:p>
          <w:p w14:paraId="2136889E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Visit Type</w:t>
            </w:r>
          </w:p>
          <w:p w14:paraId="4423E280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Source ID</w:t>
            </w:r>
          </w:p>
          <w:p w14:paraId="2FB51ED2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Exec Member ID</w:t>
            </w:r>
          </w:p>
          <w:p w14:paraId="526C1B5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Exec Member Type</w:t>
            </w:r>
          </w:p>
          <w:p w14:paraId="18624D53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Sections</w:t>
            </w:r>
          </w:p>
          <w:p w14:paraId="0E3D25C6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Section Key</w:t>
            </w:r>
          </w:p>
          <w:p w14:paraId="5ADECE62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Parent Section Key</w:t>
            </w:r>
          </w:p>
          <w:p w14:paraId="30A05AF2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Label</w:t>
            </w:r>
          </w:p>
          <w:p w14:paraId="12CDCB7C" w14:textId="77777777" w:rsidR="002F00D9" w:rsidRPr="002F00D9" w:rsidRDefault="002F00D9" w:rsidP="002F00D9">
            <w:pPr>
              <w:ind w:left="36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Responses</w:t>
            </w:r>
          </w:p>
          <w:p w14:paraId="7C041827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Response Key</w:t>
            </w:r>
          </w:p>
          <w:p w14:paraId="441F94A4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Parent Response Key</w:t>
            </w:r>
          </w:p>
          <w:p w14:paraId="0A9636D1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Section Key</w:t>
            </w:r>
          </w:p>
          <w:p w14:paraId="3FC19E3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Label</w:t>
            </w:r>
          </w:p>
          <w:p w14:paraId="01E02104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Widget</w:t>
            </w:r>
          </w:p>
          <w:p w14:paraId="0E5F594B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Data Type</w:t>
            </w:r>
          </w:p>
          <w:p w14:paraId="7AF1469F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Value</w:t>
            </w:r>
          </w:p>
          <w:p w14:paraId="152F3155" w14:textId="77777777" w:rsidR="002F00D9" w:rsidRPr="002F00D9" w:rsidRDefault="002F00D9" w:rsidP="002F00D9">
            <w:pPr>
              <w:ind w:left="7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F00D9">
              <w:rPr>
                <w:rFonts w:ascii="Helvetica Neue" w:hAnsi="Helvetica Neue"/>
                <w:color w:val="000000"/>
                <w:sz w:val="20"/>
                <w:szCs w:val="20"/>
              </w:rPr>
              <w:t>Encoded Value</w:t>
            </w:r>
          </w:p>
        </w:tc>
      </w:tr>
    </w:tbl>
    <w:p w14:paraId="44DEBEF3" w14:textId="77777777" w:rsidR="002F00D9" w:rsidRPr="00CA2464" w:rsidRDefault="002F00D9" w:rsidP="002F00D9"/>
    <w:p w14:paraId="30505A4D" w14:textId="77777777" w:rsidR="002F00D9" w:rsidRPr="0071748C" w:rsidRDefault="002F00D9" w:rsidP="002F00D9">
      <w:pPr>
        <w:pStyle w:val="ListParagraph"/>
        <w:numPr>
          <w:ilvl w:val="0"/>
          <w:numId w:val="33"/>
        </w:numPr>
        <w:spacing w:line="254" w:lineRule="auto"/>
        <w:ind w:left="720"/>
        <w:rPr>
          <w:vanish/>
          <w:sz w:val="20"/>
          <w:szCs w:val="20"/>
        </w:rPr>
      </w:pPr>
      <w:r w:rsidRPr="0071748C">
        <w:rPr>
          <w:vanish/>
          <w:sz w:val="20"/>
          <w:szCs w:val="20"/>
        </w:rPr>
        <w:t xml:space="preserve">Staff deactivations do </w:t>
      </w:r>
      <w:r w:rsidRPr="0071748C">
        <w:rPr>
          <w:i/>
          <w:iCs/>
          <w:vanish/>
          <w:sz w:val="20"/>
          <w:szCs w:val="20"/>
        </w:rPr>
        <w:t>not</w:t>
      </w:r>
      <w:r w:rsidRPr="0071748C">
        <w:rPr>
          <w:vanish/>
          <w:sz w:val="20"/>
          <w:szCs w:val="20"/>
        </w:rPr>
        <w:t xml:space="preserve"> flow from Continulink back to CellTrak. This is due to the fact a staff member might no longer work in one location but remain working in another; CellTrak does not deactivate by location, so to deactivate the staff would deactivate him/her in all locations.</w:t>
      </w:r>
    </w:p>
    <w:sectPr w:rsidR="002F00D9" w:rsidRPr="0071748C" w:rsidSect="00C24D30">
      <w:head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8A07" w14:textId="77777777" w:rsidR="001807B6" w:rsidRDefault="001807B6" w:rsidP="00281386">
      <w:pPr>
        <w:spacing w:after="0" w:line="240" w:lineRule="auto"/>
      </w:pPr>
      <w:r>
        <w:separator/>
      </w:r>
    </w:p>
  </w:endnote>
  <w:endnote w:type="continuationSeparator" w:id="0">
    <w:p w14:paraId="1D75D93F" w14:textId="77777777" w:rsidR="001807B6" w:rsidRDefault="001807B6" w:rsidP="00281386">
      <w:pPr>
        <w:spacing w:after="0" w:line="240" w:lineRule="auto"/>
      </w:pPr>
      <w:r>
        <w:continuationSeparator/>
      </w:r>
    </w:p>
  </w:endnote>
  <w:endnote w:id="1">
    <w:p w14:paraId="15A516A4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CareManager</w:t>
      </w:r>
      <w:proofErr w:type="spellEnd"/>
      <w:r>
        <w:t xml:space="preserve"> only.</w:t>
      </w:r>
    </w:p>
  </w:endnote>
  <w:endnote w:id="2">
    <w:p w14:paraId="67BBCB4F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Category of service that will be provided to the </w:t>
      </w:r>
      <w:proofErr w:type="gramStart"/>
      <w:r>
        <w:t>patient;</w:t>
      </w:r>
      <w:proofErr w:type="gramEnd"/>
      <w:r>
        <w:t xml:space="preserve"> i.e., Home Health, Hospice, etc.</w:t>
      </w:r>
    </w:p>
  </w:endnote>
  <w:endnote w:id="3">
    <w:p w14:paraId="2A738FD5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Patient’s account number.</w:t>
      </w:r>
    </w:p>
  </w:endnote>
  <w:endnote w:id="4">
    <w:p w14:paraId="2E61BB11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Customizable attribute examples:</w:t>
      </w:r>
    </w:p>
    <w:p w14:paraId="76524919" w14:textId="77777777" w:rsidR="002F00D9" w:rsidRDefault="002F00D9" w:rsidP="002F00D9">
      <w:pPr>
        <w:pStyle w:val="EndnoteText"/>
        <w:numPr>
          <w:ilvl w:val="0"/>
          <w:numId w:val="35"/>
        </w:numPr>
      </w:pPr>
      <w:r>
        <w:t>Level of care</w:t>
      </w:r>
    </w:p>
    <w:p w14:paraId="4DCB40B0" w14:textId="77777777" w:rsidR="002F00D9" w:rsidRDefault="002F00D9" w:rsidP="002F00D9">
      <w:pPr>
        <w:pStyle w:val="EndnoteText"/>
        <w:numPr>
          <w:ilvl w:val="0"/>
          <w:numId w:val="35"/>
        </w:numPr>
      </w:pPr>
      <w:r>
        <w:t>Religion</w:t>
      </w:r>
    </w:p>
    <w:p w14:paraId="097D7C7A" w14:textId="77777777" w:rsidR="002F00D9" w:rsidRDefault="002F00D9" w:rsidP="002F00D9">
      <w:pPr>
        <w:pStyle w:val="EndnoteText"/>
        <w:numPr>
          <w:ilvl w:val="0"/>
          <w:numId w:val="35"/>
        </w:numPr>
      </w:pPr>
      <w:r>
        <w:t>Religious contact</w:t>
      </w:r>
    </w:p>
    <w:p w14:paraId="2E1D144F" w14:textId="77777777" w:rsidR="002F00D9" w:rsidRDefault="002F00D9" w:rsidP="002F00D9">
      <w:pPr>
        <w:pStyle w:val="EndnoteText"/>
        <w:numPr>
          <w:ilvl w:val="0"/>
          <w:numId w:val="35"/>
        </w:numPr>
      </w:pPr>
      <w:r>
        <w:t>Allergies</w:t>
      </w:r>
    </w:p>
    <w:p w14:paraId="2CA0F92F" w14:textId="77777777" w:rsidR="002F00D9" w:rsidRDefault="002F00D9" w:rsidP="002F00D9">
      <w:pPr>
        <w:pStyle w:val="EndnoteText"/>
        <w:numPr>
          <w:ilvl w:val="0"/>
          <w:numId w:val="35"/>
        </w:numPr>
      </w:pPr>
      <w:r>
        <w:t>Primary diagnosis</w:t>
      </w:r>
    </w:p>
  </w:endnote>
  <w:endnote w:id="5">
    <w:p w14:paraId="36845BCA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In general, this ID is the payroll related ID in the agency’s payroll/HR system.</w:t>
      </w:r>
    </w:p>
  </w:endnote>
  <w:endnote w:id="6">
    <w:p w14:paraId="0EC21473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It is recommended that the POI ID is sent when the schedule is for a non-patient activity, and the system has been configured to use the POI’s name as the activity name that is displayed in the Operations Team Portal.</w:t>
      </w:r>
    </w:p>
  </w:endnote>
  <w:endnote w:id="7">
    <w:p w14:paraId="46973EDE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Category of service that will be provided to the </w:t>
      </w:r>
      <w:proofErr w:type="gramStart"/>
      <w:r>
        <w:t>patient;</w:t>
      </w:r>
      <w:proofErr w:type="gramEnd"/>
      <w:r>
        <w:t xml:space="preserve"> i.e., Home Health, Hospice, etc.</w:t>
      </w:r>
    </w:p>
  </w:endnote>
  <w:endnote w:id="8">
    <w:p w14:paraId="3353A23E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It is strongly recommended that the consumer of the completed visit data must build in a “duplicate check” using this ID value so that multiple instances of the same visit do not get loaded into the agency’s EMR system.</w:t>
      </w:r>
    </w:p>
  </w:endnote>
  <w:endnote w:id="9">
    <w:p w14:paraId="2A83E4F7" w14:textId="77777777" w:rsidR="002F00D9" w:rsidRDefault="002F00D9" w:rsidP="002F00D9">
      <w:pPr>
        <w:pStyle w:val="EndnoteText"/>
      </w:pPr>
      <w:r>
        <w:rPr>
          <w:rStyle w:val="EndnoteReference"/>
        </w:rPr>
        <w:endnoteRef/>
      </w:r>
      <w:r>
        <w:t xml:space="preserve"> Staff attempted to perform the visit but was not able to.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3C23" w14:textId="77777777" w:rsidR="00C01CB1" w:rsidRPr="001649E5" w:rsidRDefault="00C01CB1" w:rsidP="00E35DC8">
    <w:pPr>
      <w:pStyle w:val="Footer"/>
      <w:tabs>
        <w:tab w:val="clear" w:pos="5760"/>
        <w:tab w:val="clear" w:pos="9360"/>
        <w:tab w:val="center" w:pos="5040"/>
        <w:tab w:val="right" w:pos="9990"/>
      </w:tabs>
    </w:pPr>
    <w:r w:rsidRPr="00646A0C">
      <w:rPr>
        <w:sz w:val="16"/>
        <w:szCs w:val="16"/>
      </w:rPr>
      <w:t xml:space="preserve">© 2018 </w:t>
    </w:r>
    <w:proofErr w:type="spellStart"/>
    <w:r w:rsidRPr="00646A0C">
      <w:rPr>
        <w:sz w:val="16"/>
        <w:szCs w:val="16"/>
      </w:rPr>
      <w:t>CellTrak</w:t>
    </w:r>
    <w:proofErr w:type="spellEnd"/>
    <w:r w:rsidRPr="00646A0C">
      <w:rPr>
        <w:sz w:val="16"/>
        <w:szCs w:val="16"/>
      </w:rPr>
      <w:t xml:space="preserve"> Technologies, Inc.  All rights reserved.</w:t>
    </w:r>
    <w:r w:rsidRPr="001649E5">
      <w:tab/>
    </w:r>
    <w:r w:rsidRPr="001649E5">
      <w:fldChar w:fldCharType="begin"/>
    </w:r>
    <w:r w:rsidRPr="001649E5">
      <w:instrText xml:space="preserve"> PAGE   \* MERGEFORMAT </w:instrText>
    </w:r>
    <w:r w:rsidRPr="001649E5">
      <w:fldChar w:fldCharType="separate"/>
    </w:r>
    <w:r>
      <w:rPr>
        <w:noProof/>
      </w:rPr>
      <w:t>46</w:t>
    </w:r>
    <w:r w:rsidRPr="001649E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58F8" w14:textId="77777777" w:rsidR="00C01CB1" w:rsidRDefault="00C01CB1" w:rsidP="00477151">
    <w:pPr>
      <w:pStyle w:val="Footer"/>
    </w:pPr>
    <w:r w:rsidRPr="0050744D">
      <w:t xml:space="preserve">© </w:t>
    </w:r>
    <w:r>
      <w:t>20</w:t>
    </w:r>
    <w:r w:rsidR="002F00D9">
      <w:t>20</w:t>
    </w:r>
    <w:r w:rsidRPr="0050744D">
      <w:t xml:space="preserve"> </w:t>
    </w:r>
    <w:proofErr w:type="spellStart"/>
    <w:r w:rsidRPr="0050744D">
      <w:t>CellTrak</w:t>
    </w:r>
    <w:proofErr w:type="spellEnd"/>
    <w:r w:rsidRPr="0050744D">
      <w:t xml:space="preserve"> Technologies, Inc.  All rights reserved.</w:t>
    </w:r>
    <w:r>
      <w:tab/>
    </w:r>
    <w:r>
      <w:tab/>
      <w:t>www.celltrak.com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CE33" w14:textId="77777777" w:rsidR="001807B6" w:rsidRDefault="001807B6" w:rsidP="00281386">
      <w:pPr>
        <w:spacing w:after="0" w:line="240" w:lineRule="auto"/>
      </w:pPr>
      <w:r>
        <w:separator/>
      </w:r>
    </w:p>
  </w:footnote>
  <w:footnote w:type="continuationSeparator" w:id="0">
    <w:p w14:paraId="05E36DC8" w14:textId="77777777" w:rsidR="001807B6" w:rsidRDefault="001807B6" w:rsidP="0028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BDD7" w14:textId="4DF36E48" w:rsidR="00C01CB1" w:rsidRDefault="00B56416" w:rsidP="00D3769D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"Document Title 1"  \* MERGEFORMAT </w:instrText>
    </w:r>
    <w:r>
      <w:rPr>
        <w:noProof/>
      </w:rPr>
      <w:fldChar w:fldCharType="separate"/>
    </w:r>
    <w:r w:rsidR="00F83FA4">
      <w:rPr>
        <w:noProof/>
      </w:rPr>
      <w:t>CellTrak EMR Interface Guide</w:t>
    </w:r>
    <w:r>
      <w:rPr>
        <w:noProof/>
      </w:rPr>
      <w:fldChar w:fldCharType="end"/>
    </w:r>
    <w:r w:rsidR="00237153"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"Document Title 2"  \* MERGEFORMAT </w:instrText>
    </w:r>
    <w:r>
      <w:rPr>
        <w:noProof/>
      </w:rPr>
      <w:fldChar w:fldCharType="separate"/>
    </w:r>
    <w:r w:rsidR="00F83FA4">
      <w:rPr>
        <w:noProof/>
      </w:rPr>
      <w:t>Bayada Home Healthcare, Inc.</w:t>
    </w:r>
    <w:r>
      <w:rPr>
        <w:noProof/>
      </w:rPr>
      <w:fldChar w:fldCharType="end"/>
    </w:r>
    <w:r w:rsidR="00237153">
      <w:tab/>
    </w: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F83FA4">
      <w:rPr>
        <w:noProof/>
      </w:rPr>
      <w:t>Table of Contents</w:t>
    </w:r>
    <w:r>
      <w:rPr>
        <w:noProof/>
      </w:rPr>
      <w:fldChar w:fldCharType="end"/>
    </w:r>
    <w:r w:rsidR="00C01CB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3DD5" w14:textId="01446C67" w:rsidR="00C01CB1" w:rsidRDefault="00237153" w:rsidP="00D3769D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"Document Title 1"  \* MERGEFORMAT </w:instrText>
    </w:r>
    <w:r>
      <w:rPr>
        <w:noProof/>
      </w:rPr>
      <w:fldChar w:fldCharType="separate"/>
    </w:r>
    <w:r w:rsidR="00F64D84">
      <w:rPr>
        <w:noProof/>
      </w:rPr>
      <w:t>CellTrak EMR Interface Guide</w:t>
    </w:r>
    <w:r>
      <w:rPr>
        <w:noProof/>
      </w:rPr>
      <w:fldChar w:fldCharType="end"/>
    </w:r>
    <w:r>
      <w:rPr>
        <w:noProof/>
      </w:rPr>
      <w:t xml:space="preserve"> – </w:t>
    </w:r>
    <w:r w:rsidR="003E1DAF">
      <w:rPr>
        <w:noProof/>
      </w:rPr>
      <w:fldChar w:fldCharType="begin"/>
    </w:r>
    <w:r w:rsidR="003E1DAF">
      <w:rPr>
        <w:noProof/>
      </w:rPr>
      <w:instrText xml:space="preserve"> STYLEREF  "Document Title 2"  \* MERGEFORMAT </w:instrText>
    </w:r>
    <w:r w:rsidR="003E1DAF">
      <w:rPr>
        <w:noProof/>
      </w:rPr>
      <w:fldChar w:fldCharType="separate"/>
    </w:r>
    <w:r w:rsidR="00F64D84">
      <w:rPr>
        <w:noProof/>
      </w:rPr>
      <w:t>Bayada Home Healthcare, Inc.</w:t>
    </w:r>
    <w:r w:rsidR="003E1DAF">
      <w:rPr>
        <w:noProof/>
      </w:rPr>
      <w:fldChar w:fldCharType="end"/>
    </w:r>
    <w:r w:rsidR="00C01CB1">
      <w:tab/>
    </w:r>
    <w:r w:rsidR="003E1DAF">
      <w:rPr>
        <w:noProof/>
      </w:rPr>
      <w:fldChar w:fldCharType="begin"/>
    </w:r>
    <w:r w:rsidR="003E1DAF">
      <w:rPr>
        <w:noProof/>
      </w:rPr>
      <w:instrText xml:space="preserve"> STYLEREF  "Heading 1"  \* MERGEFORMAT </w:instrText>
    </w:r>
    <w:r w:rsidR="003E1DAF">
      <w:rPr>
        <w:noProof/>
      </w:rPr>
      <w:fldChar w:fldCharType="separate"/>
    </w:r>
    <w:r w:rsidR="00F64D84">
      <w:rPr>
        <w:noProof/>
      </w:rPr>
      <w:t>CellTrak EMR Interface Guide</w:t>
    </w:r>
    <w:r w:rsidR="003E1DA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5pt;height:145pt" o:bullet="t">
        <v:imagedata r:id="rId1" o:title="Icon - Light Bulb"/>
      </v:shape>
    </w:pict>
  </w:numPicBullet>
  <w:numPicBullet w:numPicBulletId="1">
    <w:pict>
      <v:shape id="_x0000_i1031" type="#_x0000_t75" style="width:145pt;height:145pt" o:bullet="t">
        <v:imagedata r:id="rId2" o:title="icons_Lineikons_outlined - Exclamation"/>
      </v:shape>
    </w:pict>
  </w:numPicBullet>
  <w:abstractNum w:abstractNumId="0" w15:restartNumberingAfterBreak="0">
    <w:nsid w:val="FFFFFF7C"/>
    <w:multiLevelType w:val="singleLevel"/>
    <w:tmpl w:val="497A3E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8A2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548A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A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22B6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5A5A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2A4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10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967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302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32E04"/>
    <w:multiLevelType w:val="hybridMultilevel"/>
    <w:tmpl w:val="28F239DC"/>
    <w:lvl w:ilvl="0" w:tplc="F7DC641E">
      <w:start w:val="1"/>
      <w:numFmt w:val="bullet"/>
      <w:pStyle w:val="WarningIcon"/>
      <w:lvlText w:val=""/>
      <w:lvlPicBulletId w:val="1"/>
      <w:lvlJc w:val="left"/>
      <w:pPr>
        <w:ind w:left="153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191D2884"/>
    <w:multiLevelType w:val="hybridMultilevel"/>
    <w:tmpl w:val="0618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B003C"/>
    <w:multiLevelType w:val="hybridMultilevel"/>
    <w:tmpl w:val="C706B93A"/>
    <w:lvl w:ilvl="0" w:tplc="9FF4EE1E">
      <w:start w:val="1"/>
      <w:numFmt w:val="decimal"/>
      <w:pStyle w:val="StepNumber1"/>
      <w:lvlText w:val="%1."/>
      <w:lvlJc w:val="left"/>
      <w:pPr>
        <w:ind w:left="720" w:hanging="360"/>
      </w:pPr>
      <w:rPr>
        <w:rFonts w:ascii="Helvetica Neue" w:hAnsi="Helvetica Neue" w:hint="default"/>
        <w:b/>
        <w:i w:val="0"/>
        <w:color w:val="DC473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1143E"/>
    <w:multiLevelType w:val="hybridMultilevel"/>
    <w:tmpl w:val="FD1A58EA"/>
    <w:lvl w:ilvl="0" w:tplc="6A3CDBD0">
      <w:start w:val="1"/>
      <w:numFmt w:val="bullet"/>
      <w:pStyle w:val="TipIcon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D16E3"/>
    <w:multiLevelType w:val="hybridMultilevel"/>
    <w:tmpl w:val="801E9D36"/>
    <w:lvl w:ilvl="0" w:tplc="A84A9FE2">
      <w:start w:val="1"/>
      <w:numFmt w:val="bullet"/>
      <w:pStyle w:val="BodyBullet2"/>
      <w:lvlText w:val="-"/>
      <w:lvlJc w:val="left"/>
      <w:pPr>
        <w:ind w:left="900" w:hanging="360"/>
      </w:pPr>
      <w:rPr>
        <w:rFonts w:ascii="Helvetica Neue" w:hAnsi="Helvetica Neue" w:hint="default"/>
        <w:b w:val="0"/>
        <w:i w:val="0"/>
        <w:color w:val="DC473F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3DC5541"/>
    <w:multiLevelType w:val="hybridMultilevel"/>
    <w:tmpl w:val="7E52763A"/>
    <w:lvl w:ilvl="0" w:tplc="F2DED60A">
      <w:start w:val="1"/>
      <w:numFmt w:val="bullet"/>
      <w:pStyle w:val="BodyBullet1"/>
      <w:lvlText w:val=""/>
      <w:lvlJc w:val="left"/>
      <w:pPr>
        <w:ind w:left="720" w:hanging="360"/>
      </w:pPr>
      <w:rPr>
        <w:rFonts w:ascii="Wingdings" w:hAnsi="Wingdings" w:hint="default"/>
        <w:color w:val="DC473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C708D"/>
    <w:multiLevelType w:val="hybridMultilevel"/>
    <w:tmpl w:val="9DBE1DB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 w15:restartNumberingAfterBreak="0">
    <w:nsid w:val="7B2337B5"/>
    <w:multiLevelType w:val="hybridMultilevel"/>
    <w:tmpl w:val="9BE4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332410">
    <w:abstractNumId w:val="12"/>
  </w:num>
  <w:num w:numId="2" w16cid:durableId="701175916">
    <w:abstractNumId w:val="15"/>
  </w:num>
  <w:num w:numId="3" w16cid:durableId="590430688">
    <w:abstractNumId w:val="13"/>
  </w:num>
  <w:num w:numId="4" w16cid:durableId="1826622834">
    <w:abstractNumId w:val="12"/>
    <w:lvlOverride w:ilvl="0">
      <w:startOverride w:val="1"/>
    </w:lvlOverride>
  </w:num>
  <w:num w:numId="5" w16cid:durableId="1323198352">
    <w:abstractNumId w:val="12"/>
    <w:lvlOverride w:ilvl="0">
      <w:startOverride w:val="1"/>
    </w:lvlOverride>
  </w:num>
  <w:num w:numId="6" w16cid:durableId="1737976471">
    <w:abstractNumId w:val="12"/>
    <w:lvlOverride w:ilvl="0">
      <w:startOverride w:val="1"/>
    </w:lvlOverride>
  </w:num>
  <w:num w:numId="7" w16cid:durableId="597366614">
    <w:abstractNumId w:val="12"/>
    <w:lvlOverride w:ilvl="0">
      <w:startOverride w:val="1"/>
    </w:lvlOverride>
  </w:num>
  <w:num w:numId="8" w16cid:durableId="476653457">
    <w:abstractNumId w:val="12"/>
    <w:lvlOverride w:ilvl="0">
      <w:startOverride w:val="1"/>
    </w:lvlOverride>
  </w:num>
  <w:num w:numId="9" w16cid:durableId="1207988858">
    <w:abstractNumId w:val="12"/>
    <w:lvlOverride w:ilvl="0">
      <w:startOverride w:val="1"/>
    </w:lvlOverride>
  </w:num>
  <w:num w:numId="10" w16cid:durableId="711080224">
    <w:abstractNumId w:val="12"/>
    <w:lvlOverride w:ilvl="0">
      <w:startOverride w:val="1"/>
    </w:lvlOverride>
  </w:num>
  <w:num w:numId="11" w16cid:durableId="530189225">
    <w:abstractNumId w:val="12"/>
    <w:lvlOverride w:ilvl="0">
      <w:startOverride w:val="1"/>
    </w:lvlOverride>
  </w:num>
  <w:num w:numId="12" w16cid:durableId="2054690393">
    <w:abstractNumId w:val="12"/>
    <w:lvlOverride w:ilvl="0">
      <w:startOverride w:val="1"/>
    </w:lvlOverride>
  </w:num>
  <w:num w:numId="13" w16cid:durableId="1931808946">
    <w:abstractNumId w:val="12"/>
    <w:lvlOverride w:ilvl="0">
      <w:startOverride w:val="1"/>
    </w:lvlOverride>
  </w:num>
  <w:num w:numId="14" w16cid:durableId="2085565673">
    <w:abstractNumId w:val="10"/>
  </w:num>
  <w:num w:numId="15" w16cid:durableId="1853296092">
    <w:abstractNumId w:val="12"/>
    <w:lvlOverride w:ilvl="0">
      <w:startOverride w:val="1"/>
    </w:lvlOverride>
  </w:num>
  <w:num w:numId="16" w16cid:durableId="603802858">
    <w:abstractNumId w:val="12"/>
    <w:lvlOverride w:ilvl="0">
      <w:startOverride w:val="1"/>
    </w:lvlOverride>
  </w:num>
  <w:num w:numId="17" w16cid:durableId="1346900731">
    <w:abstractNumId w:val="14"/>
  </w:num>
  <w:num w:numId="18" w16cid:durableId="1789203081">
    <w:abstractNumId w:val="9"/>
  </w:num>
  <w:num w:numId="19" w16cid:durableId="1915234680">
    <w:abstractNumId w:val="7"/>
  </w:num>
  <w:num w:numId="20" w16cid:durableId="1029338877">
    <w:abstractNumId w:val="6"/>
  </w:num>
  <w:num w:numId="21" w16cid:durableId="2070110427">
    <w:abstractNumId w:val="5"/>
  </w:num>
  <w:num w:numId="22" w16cid:durableId="370498339">
    <w:abstractNumId w:val="4"/>
  </w:num>
  <w:num w:numId="23" w16cid:durableId="639072518">
    <w:abstractNumId w:val="8"/>
  </w:num>
  <w:num w:numId="24" w16cid:durableId="1002129312">
    <w:abstractNumId w:val="3"/>
  </w:num>
  <w:num w:numId="25" w16cid:durableId="1788037743">
    <w:abstractNumId w:val="2"/>
  </w:num>
  <w:num w:numId="26" w16cid:durableId="958147203">
    <w:abstractNumId w:val="1"/>
  </w:num>
  <w:num w:numId="27" w16cid:durableId="917906113">
    <w:abstractNumId w:val="0"/>
  </w:num>
  <w:num w:numId="28" w16cid:durableId="1862040228">
    <w:abstractNumId w:val="12"/>
    <w:lvlOverride w:ilvl="0">
      <w:startOverride w:val="1"/>
    </w:lvlOverride>
  </w:num>
  <w:num w:numId="29" w16cid:durableId="408769862">
    <w:abstractNumId w:val="12"/>
    <w:lvlOverride w:ilvl="0">
      <w:startOverride w:val="1"/>
    </w:lvlOverride>
  </w:num>
  <w:num w:numId="30" w16cid:durableId="515509980">
    <w:abstractNumId w:val="12"/>
    <w:lvlOverride w:ilvl="0">
      <w:startOverride w:val="1"/>
    </w:lvlOverride>
  </w:num>
  <w:num w:numId="31" w16cid:durableId="1952469719">
    <w:abstractNumId w:val="12"/>
    <w:lvlOverride w:ilvl="0">
      <w:startOverride w:val="1"/>
    </w:lvlOverride>
  </w:num>
  <w:num w:numId="32" w16cid:durableId="940529647">
    <w:abstractNumId w:val="12"/>
    <w:lvlOverride w:ilvl="0">
      <w:startOverride w:val="1"/>
    </w:lvlOverride>
  </w:num>
  <w:num w:numId="33" w16cid:durableId="1927759763">
    <w:abstractNumId w:val="16"/>
  </w:num>
  <w:num w:numId="34" w16cid:durableId="1108963972">
    <w:abstractNumId w:val="17"/>
  </w:num>
  <w:num w:numId="35" w16cid:durableId="193593782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DY2N7OwMDMxtDBV0lEKTi0uzszPAykwNK4FAI1746ktAAAA"/>
  </w:docVars>
  <w:rsids>
    <w:rsidRoot w:val="002F00D9"/>
    <w:rsid w:val="00000BA8"/>
    <w:rsid w:val="00002293"/>
    <w:rsid w:val="00002F1F"/>
    <w:rsid w:val="00003560"/>
    <w:rsid w:val="00004C38"/>
    <w:rsid w:val="000058FD"/>
    <w:rsid w:val="00005BAE"/>
    <w:rsid w:val="00006B8A"/>
    <w:rsid w:val="000132D3"/>
    <w:rsid w:val="00014DA2"/>
    <w:rsid w:val="000158C7"/>
    <w:rsid w:val="00020ED9"/>
    <w:rsid w:val="00021440"/>
    <w:rsid w:val="00021837"/>
    <w:rsid w:val="00021D2A"/>
    <w:rsid w:val="00022F83"/>
    <w:rsid w:val="000235EC"/>
    <w:rsid w:val="00023F49"/>
    <w:rsid w:val="000255D3"/>
    <w:rsid w:val="000329BD"/>
    <w:rsid w:val="00032CB1"/>
    <w:rsid w:val="0003436A"/>
    <w:rsid w:val="00035C69"/>
    <w:rsid w:val="0003673F"/>
    <w:rsid w:val="00040636"/>
    <w:rsid w:val="0004108D"/>
    <w:rsid w:val="0004132D"/>
    <w:rsid w:val="00043505"/>
    <w:rsid w:val="00044AC4"/>
    <w:rsid w:val="0004543C"/>
    <w:rsid w:val="00045687"/>
    <w:rsid w:val="0004678D"/>
    <w:rsid w:val="000511FB"/>
    <w:rsid w:val="0005291B"/>
    <w:rsid w:val="00052F1C"/>
    <w:rsid w:val="00054955"/>
    <w:rsid w:val="0005555F"/>
    <w:rsid w:val="00056097"/>
    <w:rsid w:val="000575CE"/>
    <w:rsid w:val="000604A2"/>
    <w:rsid w:val="00061257"/>
    <w:rsid w:val="00062FD7"/>
    <w:rsid w:val="000630A2"/>
    <w:rsid w:val="00064032"/>
    <w:rsid w:val="00064C0A"/>
    <w:rsid w:val="00064ED2"/>
    <w:rsid w:val="00065C4E"/>
    <w:rsid w:val="00067E51"/>
    <w:rsid w:val="000713C2"/>
    <w:rsid w:val="00071AE0"/>
    <w:rsid w:val="00072F2A"/>
    <w:rsid w:val="00073157"/>
    <w:rsid w:val="00073E9C"/>
    <w:rsid w:val="000742CB"/>
    <w:rsid w:val="00075C4F"/>
    <w:rsid w:val="00076AE9"/>
    <w:rsid w:val="00077D1F"/>
    <w:rsid w:val="0008019B"/>
    <w:rsid w:val="00080F19"/>
    <w:rsid w:val="00084DD6"/>
    <w:rsid w:val="00084E0E"/>
    <w:rsid w:val="00085EAE"/>
    <w:rsid w:val="00085F10"/>
    <w:rsid w:val="0008661F"/>
    <w:rsid w:val="00086AAC"/>
    <w:rsid w:val="00091327"/>
    <w:rsid w:val="00093ACA"/>
    <w:rsid w:val="0009536D"/>
    <w:rsid w:val="000964C7"/>
    <w:rsid w:val="000A1702"/>
    <w:rsid w:val="000A213A"/>
    <w:rsid w:val="000A268E"/>
    <w:rsid w:val="000A4444"/>
    <w:rsid w:val="000A4A2A"/>
    <w:rsid w:val="000A5B34"/>
    <w:rsid w:val="000A721D"/>
    <w:rsid w:val="000A73CC"/>
    <w:rsid w:val="000A7EEA"/>
    <w:rsid w:val="000B0676"/>
    <w:rsid w:val="000B073C"/>
    <w:rsid w:val="000B1C46"/>
    <w:rsid w:val="000B488A"/>
    <w:rsid w:val="000B718C"/>
    <w:rsid w:val="000C074D"/>
    <w:rsid w:val="000C0F52"/>
    <w:rsid w:val="000C1B28"/>
    <w:rsid w:val="000C33FE"/>
    <w:rsid w:val="000C3CEE"/>
    <w:rsid w:val="000C3E19"/>
    <w:rsid w:val="000C5A02"/>
    <w:rsid w:val="000C6356"/>
    <w:rsid w:val="000C6C2C"/>
    <w:rsid w:val="000C71DB"/>
    <w:rsid w:val="000D065D"/>
    <w:rsid w:val="000D0DAF"/>
    <w:rsid w:val="000D18FF"/>
    <w:rsid w:val="000D1C91"/>
    <w:rsid w:val="000D31FD"/>
    <w:rsid w:val="000D4B09"/>
    <w:rsid w:val="000D664E"/>
    <w:rsid w:val="000D6C74"/>
    <w:rsid w:val="000E1B6F"/>
    <w:rsid w:val="000E30EB"/>
    <w:rsid w:val="000E3D05"/>
    <w:rsid w:val="000E6D27"/>
    <w:rsid w:val="000E6FF2"/>
    <w:rsid w:val="000E79A8"/>
    <w:rsid w:val="000F1D85"/>
    <w:rsid w:val="000F27DA"/>
    <w:rsid w:val="000F6444"/>
    <w:rsid w:val="000F6F06"/>
    <w:rsid w:val="000F733F"/>
    <w:rsid w:val="001001AD"/>
    <w:rsid w:val="001016CB"/>
    <w:rsid w:val="001038D9"/>
    <w:rsid w:val="00104BD4"/>
    <w:rsid w:val="00106E05"/>
    <w:rsid w:val="001109CC"/>
    <w:rsid w:val="00110F37"/>
    <w:rsid w:val="001120C3"/>
    <w:rsid w:val="001132B4"/>
    <w:rsid w:val="0011346E"/>
    <w:rsid w:val="00113826"/>
    <w:rsid w:val="00113861"/>
    <w:rsid w:val="0011491B"/>
    <w:rsid w:val="001158D2"/>
    <w:rsid w:val="0011684B"/>
    <w:rsid w:val="00116F4E"/>
    <w:rsid w:val="001225A9"/>
    <w:rsid w:val="00122BCC"/>
    <w:rsid w:val="00123294"/>
    <w:rsid w:val="00123CF4"/>
    <w:rsid w:val="001254C3"/>
    <w:rsid w:val="001259CC"/>
    <w:rsid w:val="00125F80"/>
    <w:rsid w:val="001260A9"/>
    <w:rsid w:val="001301FB"/>
    <w:rsid w:val="00133C73"/>
    <w:rsid w:val="00140E80"/>
    <w:rsid w:val="00141AF5"/>
    <w:rsid w:val="00141B70"/>
    <w:rsid w:val="00141DA5"/>
    <w:rsid w:val="00142E21"/>
    <w:rsid w:val="0014417B"/>
    <w:rsid w:val="00144330"/>
    <w:rsid w:val="00147FEA"/>
    <w:rsid w:val="001509E1"/>
    <w:rsid w:val="0015212B"/>
    <w:rsid w:val="0015215C"/>
    <w:rsid w:val="001527E3"/>
    <w:rsid w:val="00153FA4"/>
    <w:rsid w:val="00154E6F"/>
    <w:rsid w:val="0015772B"/>
    <w:rsid w:val="00157D1E"/>
    <w:rsid w:val="00160728"/>
    <w:rsid w:val="00160C46"/>
    <w:rsid w:val="00161D5D"/>
    <w:rsid w:val="00164172"/>
    <w:rsid w:val="001649E5"/>
    <w:rsid w:val="00167967"/>
    <w:rsid w:val="00172410"/>
    <w:rsid w:val="001728CF"/>
    <w:rsid w:val="0017470B"/>
    <w:rsid w:val="00174952"/>
    <w:rsid w:val="00175C83"/>
    <w:rsid w:val="001770A4"/>
    <w:rsid w:val="001771AA"/>
    <w:rsid w:val="001807B6"/>
    <w:rsid w:val="00180BCB"/>
    <w:rsid w:val="00180D76"/>
    <w:rsid w:val="0018179C"/>
    <w:rsid w:val="00181D12"/>
    <w:rsid w:val="00182C4F"/>
    <w:rsid w:val="00184D8F"/>
    <w:rsid w:val="001862E5"/>
    <w:rsid w:val="00186E78"/>
    <w:rsid w:val="00187866"/>
    <w:rsid w:val="00187D05"/>
    <w:rsid w:val="0019052B"/>
    <w:rsid w:val="0019093B"/>
    <w:rsid w:val="001912C9"/>
    <w:rsid w:val="00191C74"/>
    <w:rsid w:val="00191E66"/>
    <w:rsid w:val="001948E0"/>
    <w:rsid w:val="00194BDC"/>
    <w:rsid w:val="00195300"/>
    <w:rsid w:val="00196B50"/>
    <w:rsid w:val="0019759E"/>
    <w:rsid w:val="001A0CEB"/>
    <w:rsid w:val="001A215E"/>
    <w:rsid w:val="001A22DC"/>
    <w:rsid w:val="001A3261"/>
    <w:rsid w:val="001A4B6E"/>
    <w:rsid w:val="001A4D0C"/>
    <w:rsid w:val="001A52B6"/>
    <w:rsid w:val="001B0192"/>
    <w:rsid w:val="001B1567"/>
    <w:rsid w:val="001B2440"/>
    <w:rsid w:val="001B325C"/>
    <w:rsid w:val="001B3927"/>
    <w:rsid w:val="001B3CCA"/>
    <w:rsid w:val="001B55A7"/>
    <w:rsid w:val="001B711B"/>
    <w:rsid w:val="001C29AE"/>
    <w:rsid w:val="001C2CF1"/>
    <w:rsid w:val="001C4E43"/>
    <w:rsid w:val="001C5047"/>
    <w:rsid w:val="001C5680"/>
    <w:rsid w:val="001C5730"/>
    <w:rsid w:val="001C5738"/>
    <w:rsid w:val="001C5F73"/>
    <w:rsid w:val="001C6899"/>
    <w:rsid w:val="001D13CF"/>
    <w:rsid w:val="001D3323"/>
    <w:rsid w:val="001D3806"/>
    <w:rsid w:val="001D38BD"/>
    <w:rsid w:val="001D4593"/>
    <w:rsid w:val="001D513C"/>
    <w:rsid w:val="001D5936"/>
    <w:rsid w:val="001D610A"/>
    <w:rsid w:val="001E1875"/>
    <w:rsid w:val="001E1C72"/>
    <w:rsid w:val="001E24C6"/>
    <w:rsid w:val="001E406B"/>
    <w:rsid w:val="001E41C6"/>
    <w:rsid w:val="001E4ED2"/>
    <w:rsid w:val="001E6424"/>
    <w:rsid w:val="001E6E71"/>
    <w:rsid w:val="001E6FB4"/>
    <w:rsid w:val="001E6FF6"/>
    <w:rsid w:val="001F13E4"/>
    <w:rsid w:val="001F14F2"/>
    <w:rsid w:val="001F26F1"/>
    <w:rsid w:val="001F3312"/>
    <w:rsid w:val="001F4BA3"/>
    <w:rsid w:val="001F5D7A"/>
    <w:rsid w:val="001F5F9A"/>
    <w:rsid w:val="001F62DC"/>
    <w:rsid w:val="001F6C50"/>
    <w:rsid w:val="002008F0"/>
    <w:rsid w:val="002018D5"/>
    <w:rsid w:val="00201C8D"/>
    <w:rsid w:val="00202405"/>
    <w:rsid w:val="00202749"/>
    <w:rsid w:val="00202E6B"/>
    <w:rsid w:val="00204B39"/>
    <w:rsid w:val="00205438"/>
    <w:rsid w:val="002056E1"/>
    <w:rsid w:val="00205AB7"/>
    <w:rsid w:val="0020697D"/>
    <w:rsid w:val="00206C59"/>
    <w:rsid w:val="00207154"/>
    <w:rsid w:val="00207249"/>
    <w:rsid w:val="0020744E"/>
    <w:rsid w:val="0020752E"/>
    <w:rsid w:val="00210DB4"/>
    <w:rsid w:val="002110EB"/>
    <w:rsid w:val="002114C3"/>
    <w:rsid w:val="00212C54"/>
    <w:rsid w:val="00212EF7"/>
    <w:rsid w:val="0021478A"/>
    <w:rsid w:val="00215B4E"/>
    <w:rsid w:val="002175C7"/>
    <w:rsid w:val="00222369"/>
    <w:rsid w:val="00222547"/>
    <w:rsid w:val="00224D2E"/>
    <w:rsid w:val="00225766"/>
    <w:rsid w:val="00225F4B"/>
    <w:rsid w:val="00226294"/>
    <w:rsid w:val="0022646C"/>
    <w:rsid w:val="00226AE1"/>
    <w:rsid w:val="0023010E"/>
    <w:rsid w:val="00230217"/>
    <w:rsid w:val="002307B0"/>
    <w:rsid w:val="00230C76"/>
    <w:rsid w:val="00230CB8"/>
    <w:rsid w:val="0023262E"/>
    <w:rsid w:val="00232C67"/>
    <w:rsid w:val="00234F7E"/>
    <w:rsid w:val="00235E09"/>
    <w:rsid w:val="002361A2"/>
    <w:rsid w:val="00237153"/>
    <w:rsid w:val="00240195"/>
    <w:rsid w:val="002409BF"/>
    <w:rsid w:val="00240E73"/>
    <w:rsid w:val="00241746"/>
    <w:rsid w:val="00242655"/>
    <w:rsid w:val="00242956"/>
    <w:rsid w:val="00242AC1"/>
    <w:rsid w:val="00243CA6"/>
    <w:rsid w:val="00243D7A"/>
    <w:rsid w:val="0024681F"/>
    <w:rsid w:val="00246E5C"/>
    <w:rsid w:val="00246E95"/>
    <w:rsid w:val="00250174"/>
    <w:rsid w:val="00251C01"/>
    <w:rsid w:val="0025237F"/>
    <w:rsid w:val="002541C5"/>
    <w:rsid w:val="00254B75"/>
    <w:rsid w:val="0026053B"/>
    <w:rsid w:val="00260C8F"/>
    <w:rsid w:val="00261835"/>
    <w:rsid w:val="00261CA7"/>
    <w:rsid w:val="002656E7"/>
    <w:rsid w:val="00266826"/>
    <w:rsid w:val="002672F4"/>
    <w:rsid w:val="00271228"/>
    <w:rsid w:val="002730D0"/>
    <w:rsid w:val="0027398E"/>
    <w:rsid w:val="0027523A"/>
    <w:rsid w:val="00275FF6"/>
    <w:rsid w:val="0027713D"/>
    <w:rsid w:val="00280295"/>
    <w:rsid w:val="00281386"/>
    <w:rsid w:val="00283148"/>
    <w:rsid w:val="002843A7"/>
    <w:rsid w:val="00284C36"/>
    <w:rsid w:val="002862DF"/>
    <w:rsid w:val="00290E12"/>
    <w:rsid w:val="00290F9A"/>
    <w:rsid w:val="00291943"/>
    <w:rsid w:val="00291C0C"/>
    <w:rsid w:val="00293D75"/>
    <w:rsid w:val="002940F4"/>
    <w:rsid w:val="00295084"/>
    <w:rsid w:val="0029583B"/>
    <w:rsid w:val="00297A00"/>
    <w:rsid w:val="002A009C"/>
    <w:rsid w:val="002A070D"/>
    <w:rsid w:val="002A36A9"/>
    <w:rsid w:val="002A4155"/>
    <w:rsid w:val="002A4245"/>
    <w:rsid w:val="002A4CBF"/>
    <w:rsid w:val="002A5C6C"/>
    <w:rsid w:val="002A5E3C"/>
    <w:rsid w:val="002A7B69"/>
    <w:rsid w:val="002B0EEC"/>
    <w:rsid w:val="002B1005"/>
    <w:rsid w:val="002B200B"/>
    <w:rsid w:val="002B2364"/>
    <w:rsid w:val="002B2B04"/>
    <w:rsid w:val="002B414F"/>
    <w:rsid w:val="002B4D0D"/>
    <w:rsid w:val="002B4DD8"/>
    <w:rsid w:val="002B5145"/>
    <w:rsid w:val="002B5C55"/>
    <w:rsid w:val="002B78B5"/>
    <w:rsid w:val="002C0CB2"/>
    <w:rsid w:val="002C13F4"/>
    <w:rsid w:val="002C190A"/>
    <w:rsid w:val="002C39DA"/>
    <w:rsid w:val="002C3E55"/>
    <w:rsid w:val="002C4243"/>
    <w:rsid w:val="002C42B4"/>
    <w:rsid w:val="002C58AB"/>
    <w:rsid w:val="002C6036"/>
    <w:rsid w:val="002C6451"/>
    <w:rsid w:val="002C64F6"/>
    <w:rsid w:val="002C787F"/>
    <w:rsid w:val="002C7B48"/>
    <w:rsid w:val="002D0D62"/>
    <w:rsid w:val="002D1F77"/>
    <w:rsid w:val="002D3B1D"/>
    <w:rsid w:val="002D3D4F"/>
    <w:rsid w:val="002D65F1"/>
    <w:rsid w:val="002D68A3"/>
    <w:rsid w:val="002D6AAD"/>
    <w:rsid w:val="002D71DE"/>
    <w:rsid w:val="002E0974"/>
    <w:rsid w:val="002E1776"/>
    <w:rsid w:val="002E26D9"/>
    <w:rsid w:val="002E463C"/>
    <w:rsid w:val="002E5095"/>
    <w:rsid w:val="002E693B"/>
    <w:rsid w:val="002E7AD9"/>
    <w:rsid w:val="002E7F1B"/>
    <w:rsid w:val="002F00D9"/>
    <w:rsid w:val="002F05BD"/>
    <w:rsid w:val="002F1F07"/>
    <w:rsid w:val="002F25A8"/>
    <w:rsid w:val="002F4C1D"/>
    <w:rsid w:val="002F66DC"/>
    <w:rsid w:val="002F7460"/>
    <w:rsid w:val="002F74B8"/>
    <w:rsid w:val="00300F63"/>
    <w:rsid w:val="003011D7"/>
    <w:rsid w:val="00301E70"/>
    <w:rsid w:val="003020B7"/>
    <w:rsid w:val="00304892"/>
    <w:rsid w:val="00305F31"/>
    <w:rsid w:val="00306048"/>
    <w:rsid w:val="0031137F"/>
    <w:rsid w:val="003119D4"/>
    <w:rsid w:val="00312F32"/>
    <w:rsid w:val="00313221"/>
    <w:rsid w:val="00313CC3"/>
    <w:rsid w:val="00315BD0"/>
    <w:rsid w:val="00317CDC"/>
    <w:rsid w:val="00320F6C"/>
    <w:rsid w:val="00321823"/>
    <w:rsid w:val="00322ED2"/>
    <w:rsid w:val="003248F2"/>
    <w:rsid w:val="0032492C"/>
    <w:rsid w:val="00325350"/>
    <w:rsid w:val="00327D7F"/>
    <w:rsid w:val="003352E6"/>
    <w:rsid w:val="00335D5D"/>
    <w:rsid w:val="0033709F"/>
    <w:rsid w:val="00341F16"/>
    <w:rsid w:val="003431C3"/>
    <w:rsid w:val="00344BD7"/>
    <w:rsid w:val="00345516"/>
    <w:rsid w:val="00345DCC"/>
    <w:rsid w:val="003465CE"/>
    <w:rsid w:val="00346BC6"/>
    <w:rsid w:val="00346FC6"/>
    <w:rsid w:val="00347C5B"/>
    <w:rsid w:val="00350C2F"/>
    <w:rsid w:val="00351289"/>
    <w:rsid w:val="0035128A"/>
    <w:rsid w:val="003523CE"/>
    <w:rsid w:val="00353606"/>
    <w:rsid w:val="00354D9E"/>
    <w:rsid w:val="00356164"/>
    <w:rsid w:val="00356CAB"/>
    <w:rsid w:val="00363F3E"/>
    <w:rsid w:val="00367E88"/>
    <w:rsid w:val="00372877"/>
    <w:rsid w:val="00372C5C"/>
    <w:rsid w:val="00373949"/>
    <w:rsid w:val="003773F1"/>
    <w:rsid w:val="003775DC"/>
    <w:rsid w:val="00377EEA"/>
    <w:rsid w:val="00380052"/>
    <w:rsid w:val="003805E2"/>
    <w:rsid w:val="00383245"/>
    <w:rsid w:val="00383E03"/>
    <w:rsid w:val="00383F7D"/>
    <w:rsid w:val="0038492F"/>
    <w:rsid w:val="0038499D"/>
    <w:rsid w:val="0038535C"/>
    <w:rsid w:val="0038636F"/>
    <w:rsid w:val="00386673"/>
    <w:rsid w:val="00386C73"/>
    <w:rsid w:val="00386DD2"/>
    <w:rsid w:val="003879A3"/>
    <w:rsid w:val="00391EF5"/>
    <w:rsid w:val="003924CD"/>
    <w:rsid w:val="003924F4"/>
    <w:rsid w:val="00393BD9"/>
    <w:rsid w:val="00394153"/>
    <w:rsid w:val="0039424E"/>
    <w:rsid w:val="00396705"/>
    <w:rsid w:val="00396974"/>
    <w:rsid w:val="00396BF5"/>
    <w:rsid w:val="003979B5"/>
    <w:rsid w:val="003A00DE"/>
    <w:rsid w:val="003A2FA1"/>
    <w:rsid w:val="003A365F"/>
    <w:rsid w:val="003A3C85"/>
    <w:rsid w:val="003A6E03"/>
    <w:rsid w:val="003A7BEF"/>
    <w:rsid w:val="003B02F0"/>
    <w:rsid w:val="003B0D02"/>
    <w:rsid w:val="003B13B7"/>
    <w:rsid w:val="003B356B"/>
    <w:rsid w:val="003B4A2C"/>
    <w:rsid w:val="003B5127"/>
    <w:rsid w:val="003C196E"/>
    <w:rsid w:val="003C1B9E"/>
    <w:rsid w:val="003C2AB4"/>
    <w:rsid w:val="003C373A"/>
    <w:rsid w:val="003C37D3"/>
    <w:rsid w:val="003C4EB8"/>
    <w:rsid w:val="003C63F6"/>
    <w:rsid w:val="003D075D"/>
    <w:rsid w:val="003D0829"/>
    <w:rsid w:val="003D4039"/>
    <w:rsid w:val="003D628B"/>
    <w:rsid w:val="003D6BF8"/>
    <w:rsid w:val="003D7FB6"/>
    <w:rsid w:val="003E0A3D"/>
    <w:rsid w:val="003E0B80"/>
    <w:rsid w:val="003E1683"/>
    <w:rsid w:val="003E1DAF"/>
    <w:rsid w:val="003E2639"/>
    <w:rsid w:val="003E4015"/>
    <w:rsid w:val="003E42DF"/>
    <w:rsid w:val="003E4942"/>
    <w:rsid w:val="003E4D13"/>
    <w:rsid w:val="003E4EB8"/>
    <w:rsid w:val="003E56C4"/>
    <w:rsid w:val="003E75FE"/>
    <w:rsid w:val="003E7A1B"/>
    <w:rsid w:val="003E7E72"/>
    <w:rsid w:val="003F298D"/>
    <w:rsid w:val="003F723A"/>
    <w:rsid w:val="003F75E7"/>
    <w:rsid w:val="00400CA3"/>
    <w:rsid w:val="0040291A"/>
    <w:rsid w:val="00403E84"/>
    <w:rsid w:val="00403FCC"/>
    <w:rsid w:val="004042A8"/>
    <w:rsid w:val="00404583"/>
    <w:rsid w:val="00404F95"/>
    <w:rsid w:val="004114F2"/>
    <w:rsid w:val="0041489B"/>
    <w:rsid w:val="00414B1B"/>
    <w:rsid w:val="004151C4"/>
    <w:rsid w:val="00415CD4"/>
    <w:rsid w:val="00416895"/>
    <w:rsid w:val="004205DD"/>
    <w:rsid w:val="00420F35"/>
    <w:rsid w:val="00421CA9"/>
    <w:rsid w:val="00425FC9"/>
    <w:rsid w:val="00427F6B"/>
    <w:rsid w:val="004311D3"/>
    <w:rsid w:val="004331DA"/>
    <w:rsid w:val="00433EB9"/>
    <w:rsid w:val="00434D30"/>
    <w:rsid w:val="004350F4"/>
    <w:rsid w:val="0043540D"/>
    <w:rsid w:val="004360DA"/>
    <w:rsid w:val="004367DC"/>
    <w:rsid w:val="00437518"/>
    <w:rsid w:val="00440574"/>
    <w:rsid w:val="00440F10"/>
    <w:rsid w:val="00442AFC"/>
    <w:rsid w:val="00443CD8"/>
    <w:rsid w:val="00444A3D"/>
    <w:rsid w:val="00444DB1"/>
    <w:rsid w:val="00447256"/>
    <w:rsid w:val="0044778C"/>
    <w:rsid w:val="0045137F"/>
    <w:rsid w:val="00451793"/>
    <w:rsid w:val="00452122"/>
    <w:rsid w:val="00453DCB"/>
    <w:rsid w:val="004542AA"/>
    <w:rsid w:val="004543C1"/>
    <w:rsid w:val="004559EA"/>
    <w:rsid w:val="00455A3C"/>
    <w:rsid w:val="00455B1B"/>
    <w:rsid w:val="004564F0"/>
    <w:rsid w:val="00457717"/>
    <w:rsid w:val="00461E3F"/>
    <w:rsid w:val="00462E8A"/>
    <w:rsid w:val="00462F06"/>
    <w:rsid w:val="00463275"/>
    <w:rsid w:val="004637C2"/>
    <w:rsid w:val="00464EF4"/>
    <w:rsid w:val="00467C59"/>
    <w:rsid w:val="00470B37"/>
    <w:rsid w:val="00470CB6"/>
    <w:rsid w:val="00470DE6"/>
    <w:rsid w:val="00472B65"/>
    <w:rsid w:val="00473F20"/>
    <w:rsid w:val="00474836"/>
    <w:rsid w:val="0047488E"/>
    <w:rsid w:val="00476173"/>
    <w:rsid w:val="00476F58"/>
    <w:rsid w:val="00477151"/>
    <w:rsid w:val="00481583"/>
    <w:rsid w:val="004815C8"/>
    <w:rsid w:val="00483F92"/>
    <w:rsid w:val="00484370"/>
    <w:rsid w:val="004859D8"/>
    <w:rsid w:val="00485EF8"/>
    <w:rsid w:val="00486050"/>
    <w:rsid w:val="00486598"/>
    <w:rsid w:val="0048670C"/>
    <w:rsid w:val="00486A0B"/>
    <w:rsid w:val="0048750C"/>
    <w:rsid w:val="004878BA"/>
    <w:rsid w:val="0049348D"/>
    <w:rsid w:val="0049659B"/>
    <w:rsid w:val="0049741B"/>
    <w:rsid w:val="004975BC"/>
    <w:rsid w:val="004A040E"/>
    <w:rsid w:val="004A0EF2"/>
    <w:rsid w:val="004A1789"/>
    <w:rsid w:val="004A2AD9"/>
    <w:rsid w:val="004A2EF7"/>
    <w:rsid w:val="004A386B"/>
    <w:rsid w:val="004A3F09"/>
    <w:rsid w:val="004A3F72"/>
    <w:rsid w:val="004A6505"/>
    <w:rsid w:val="004A65BB"/>
    <w:rsid w:val="004A6D91"/>
    <w:rsid w:val="004A6DED"/>
    <w:rsid w:val="004A7805"/>
    <w:rsid w:val="004A7B08"/>
    <w:rsid w:val="004B0040"/>
    <w:rsid w:val="004B55F6"/>
    <w:rsid w:val="004B7D3B"/>
    <w:rsid w:val="004C0057"/>
    <w:rsid w:val="004C0395"/>
    <w:rsid w:val="004C2738"/>
    <w:rsid w:val="004C2834"/>
    <w:rsid w:val="004C4559"/>
    <w:rsid w:val="004C4933"/>
    <w:rsid w:val="004C64B3"/>
    <w:rsid w:val="004C7EC0"/>
    <w:rsid w:val="004D0286"/>
    <w:rsid w:val="004D04C8"/>
    <w:rsid w:val="004D125B"/>
    <w:rsid w:val="004D1E27"/>
    <w:rsid w:val="004D2CDA"/>
    <w:rsid w:val="004D3FD2"/>
    <w:rsid w:val="004D4294"/>
    <w:rsid w:val="004D43F3"/>
    <w:rsid w:val="004D473A"/>
    <w:rsid w:val="004D52F5"/>
    <w:rsid w:val="004D68DE"/>
    <w:rsid w:val="004D7CE6"/>
    <w:rsid w:val="004D7D7C"/>
    <w:rsid w:val="004E69FE"/>
    <w:rsid w:val="004F06C2"/>
    <w:rsid w:val="004F06FB"/>
    <w:rsid w:val="004F09F9"/>
    <w:rsid w:val="004F1050"/>
    <w:rsid w:val="004F1183"/>
    <w:rsid w:val="0050080C"/>
    <w:rsid w:val="00501052"/>
    <w:rsid w:val="00503E17"/>
    <w:rsid w:val="005041FA"/>
    <w:rsid w:val="00504AED"/>
    <w:rsid w:val="0050612A"/>
    <w:rsid w:val="0050701A"/>
    <w:rsid w:val="0050744D"/>
    <w:rsid w:val="00510CA1"/>
    <w:rsid w:val="00510DF4"/>
    <w:rsid w:val="00510FFA"/>
    <w:rsid w:val="00515271"/>
    <w:rsid w:val="0051567E"/>
    <w:rsid w:val="00517970"/>
    <w:rsid w:val="0052065D"/>
    <w:rsid w:val="00520AB3"/>
    <w:rsid w:val="0052216B"/>
    <w:rsid w:val="00524E2D"/>
    <w:rsid w:val="005270CE"/>
    <w:rsid w:val="00530F39"/>
    <w:rsid w:val="0053245B"/>
    <w:rsid w:val="005367AA"/>
    <w:rsid w:val="005403EC"/>
    <w:rsid w:val="0054129E"/>
    <w:rsid w:val="00541CE6"/>
    <w:rsid w:val="005423AD"/>
    <w:rsid w:val="0054593C"/>
    <w:rsid w:val="00545A6F"/>
    <w:rsid w:val="00545C11"/>
    <w:rsid w:val="00551F4E"/>
    <w:rsid w:val="00552E82"/>
    <w:rsid w:val="00553017"/>
    <w:rsid w:val="00553EE8"/>
    <w:rsid w:val="00554AC7"/>
    <w:rsid w:val="00555BC0"/>
    <w:rsid w:val="0056089B"/>
    <w:rsid w:val="00561B29"/>
    <w:rsid w:val="005654F6"/>
    <w:rsid w:val="005665C9"/>
    <w:rsid w:val="00570574"/>
    <w:rsid w:val="00570975"/>
    <w:rsid w:val="00571581"/>
    <w:rsid w:val="005719CC"/>
    <w:rsid w:val="00573C02"/>
    <w:rsid w:val="00574A94"/>
    <w:rsid w:val="00574CEC"/>
    <w:rsid w:val="005773E4"/>
    <w:rsid w:val="00580299"/>
    <w:rsid w:val="0058054C"/>
    <w:rsid w:val="00581C43"/>
    <w:rsid w:val="00582493"/>
    <w:rsid w:val="0058279F"/>
    <w:rsid w:val="00583165"/>
    <w:rsid w:val="00590E54"/>
    <w:rsid w:val="005910B0"/>
    <w:rsid w:val="00591C90"/>
    <w:rsid w:val="00591D6F"/>
    <w:rsid w:val="005943FA"/>
    <w:rsid w:val="0059573C"/>
    <w:rsid w:val="00596237"/>
    <w:rsid w:val="005970B3"/>
    <w:rsid w:val="005A08C1"/>
    <w:rsid w:val="005A1846"/>
    <w:rsid w:val="005A28ED"/>
    <w:rsid w:val="005A4C5D"/>
    <w:rsid w:val="005A5055"/>
    <w:rsid w:val="005A634D"/>
    <w:rsid w:val="005A6769"/>
    <w:rsid w:val="005B19FA"/>
    <w:rsid w:val="005B216F"/>
    <w:rsid w:val="005B6B62"/>
    <w:rsid w:val="005B72F6"/>
    <w:rsid w:val="005C0A87"/>
    <w:rsid w:val="005C0F47"/>
    <w:rsid w:val="005C1DD7"/>
    <w:rsid w:val="005C6D03"/>
    <w:rsid w:val="005C6F02"/>
    <w:rsid w:val="005C7C5C"/>
    <w:rsid w:val="005C7DB7"/>
    <w:rsid w:val="005D0D27"/>
    <w:rsid w:val="005D1A49"/>
    <w:rsid w:val="005D22F0"/>
    <w:rsid w:val="005D3BEC"/>
    <w:rsid w:val="005D6B59"/>
    <w:rsid w:val="005D7C76"/>
    <w:rsid w:val="005E16CA"/>
    <w:rsid w:val="005E22CC"/>
    <w:rsid w:val="005E4898"/>
    <w:rsid w:val="005E52AF"/>
    <w:rsid w:val="005E6FA2"/>
    <w:rsid w:val="005F0832"/>
    <w:rsid w:val="005F18FD"/>
    <w:rsid w:val="005F27F5"/>
    <w:rsid w:val="005F4B0D"/>
    <w:rsid w:val="005F4B3C"/>
    <w:rsid w:val="005F4BE8"/>
    <w:rsid w:val="005F50EF"/>
    <w:rsid w:val="005F6117"/>
    <w:rsid w:val="00600A9A"/>
    <w:rsid w:val="006017A2"/>
    <w:rsid w:val="006020D2"/>
    <w:rsid w:val="0060295B"/>
    <w:rsid w:val="00603BDA"/>
    <w:rsid w:val="00604A09"/>
    <w:rsid w:val="006051CF"/>
    <w:rsid w:val="00605529"/>
    <w:rsid w:val="00605F20"/>
    <w:rsid w:val="00611E31"/>
    <w:rsid w:val="006122D9"/>
    <w:rsid w:val="00612E37"/>
    <w:rsid w:val="00615452"/>
    <w:rsid w:val="00615578"/>
    <w:rsid w:val="0062191C"/>
    <w:rsid w:val="00621B48"/>
    <w:rsid w:val="00621D9A"/>
    <w:rsid w:val="006228AC"/>
    <w:rsid w:val="00623DEC"/>
    <w:rsid w:val="00624FB5"/>
    <w:rsid w:val="00631214"/>
    <w:rsid w:val="00631AD1"/>
    <w:rsid w:val="00631C17"/>
    <w:rsid w:val="006340A0"/>
    <w:rsid w:val="00635143"/>
    <w:rsid w:val="00637439"/>
    <w:rsid w:val="00640023"/>
    <w:rsid w:val="00640AB4"/>
    <w:rsid w:val="00643CB3"/>
    <w:rsid w:val="006441FD"/>
    <w:rsid w:val="006443D7"/>
    <w:rsid w:val="0064517F"/>
    <w:rsid w:val="006452C2"/>
    <w:rsid w:val="00645735"/>
    <w:rsid w:val="00645B3C"/>
    <w:rsid w:val="00645FCF"/>
    <w:rsid w:val="00646A0C"/>
    <w:rsid w:val="00646E82"/>
    <w:rsid w:val="00650B35"/>
    <w:rsid w:val="006534C9"/>
    <w:rsid w:val="00653CB6"/>
    <w:rsid w:val="00653F2C"/>
    <w:rsid w:val="00656C52"/>
    <w:rsid w:val="006576A6"/>
    <w:rsid w:val="00657F82"/>
    <w:rsid w:val="00660101"/>
    <w:rsid w:val="006607B9"/>
    <w:rsid w:val="00660B31"/>
    <w:rsid w:val="00660C3D"/>
    <w:rsid w:val="00662DD0"/>
    <w:rsid w:val="006634D9"/>
    <w:rsid w:val="006650C5"/>
    <w:rsid w:val="00665478"/>
    <w:rsid w:val="00665CB5"/>
    <w:rsid w:val="006675FA"/>
    <w:rsid w:val="0067039C"/>
    <w:rsid w:val="00670A15"/>
    <w:rsid w:val="006721CE"/>
    <w:rsid w:val="006744A2"/>
    <w:rsid w:val="006749F8"/>
    <w:rsid w:val="00675AAE"/>
    <w:rsid w:val="00676027"/>
    <w:rsid w:val="0067603F"/>
    <w:rsid w:val="00677CEA"/>
    <w:rsid w:val="00677D61"/>
    <w:rsid w:val="00682351"/>
    <w:rsid w:val="00683795"/>
    <w:rsid w:val="0068386C"/>
    <w:rsid w:val="00683D4A"/>
    <w:rsid w:val="006861FD"/>
    <w:rsid w:val="00686863"/>
    <w:rsid w:val="006900FE"/>
    <w:rsid w:val="006902D3"/>
    <w:rsid w:val="00690644"/>
    <w:rsid w:val="006906B4"/>
    <w:rsid w:val="006909BA"/>
    <w:rsid w:val="0069309F"/>
    <w:rsid w:val="00693D4B"/>
    <w:rsid w:val="006A150E"/>
    <w:rsid w:val="006A1FD1"/>
    <w:rsid w:val="006A3A9B"/>
    <w:rsid w:val="006A55B6"/>
    <w:rsid w:val="006A644A"/>
    <w:rsid w:val="006A7AC7"/>
    <w:rsid w:val="006B2194"/>
    <w:rsid w:val="006B33F4"/>
    <w:rsid w:val="006B4D08"/>
    <w:rsid w:val="006B6006"/>
    <w:rsid w:val="006B60EA"/>
    <w:rsid w:val="006B679A"/>
    <w:rsid w:val="006B6B7B"/>
    <w:rsid w:val="006C21B3"/>
    <w:rsid w:val="006C2EB4"/>
    <w:rsid w:val="006C5CE9"/>
    <w:rsid w:val="006C7E78"/>
    <w:rsid w:val="006D17EE"/>
    <w:rsid w:val="006D292F"/>
    <w:rsid w:val="006D2A15"/>
    <w:rsid w:val="006D302D"/>
    <w:rsid w:val="006E0457"/>
    <w:rsid w:val="006E05B6"/>
    <w:rsid w:val="006E0B65"/>
    <w:rsid w:val="006E1743"/>
    <w:rsid w:val="006E3AD1"/>
    <w:rsid w:val="006E71AE"/>
    <w:rsid w:val="006F1D03"/>
    <w:rsid w:val="006F3C1D"/>
    <w:rsid w:val="006F4999"/>
    <w:rsid w:val="006F4A8A"/>
    <w:rsid w:val="006F501C"/>
    <w:rsid w:val="006F5109"/>
    <w:rsid w:val="006F52ED"/>
    <w:rsid w:val="006F6776"/>
    <w:rsid w:val="006F6BBF"/>
    <w:rsid w:val="006F6DC3"/>
    <w:rsid w:val="006F6EB8"/>
    <w:rsid w:val="006F7167"/>
    <w:rsid w:val="006F739A"/>
    <w:rsid w:val="006F7E2E"/>
    <w:rsid w:val="007008AA"/>
    <w:rsid w:val="00701F6A"/>
    <w:rsid w:val="00702996"/>
    <w:rsid w:val="0070604E"/>
    <w:rsid w:val="007062BF"/>
    <w:rsid w:val="0070783F"/>
    <w:rsid w:val="00707B90"/>
    <w:rsid w:val="007111A1"/>
    <w:rsid w:val="00711FDE"/>
    <w:rsid w:val="00712F1D"/>
    <w:rsid w:val="00713AE8"/>
    <w:rsid w:val="00713F56"/>
    <w:rsid w:val="00716175"/>
    <w:rsid w:val="007177C3"/>
    <w:rsid w:val="00717BF8"/>
    <w:rsid w:val="007216F7"/>
    <w:rsid w:val="00721F33"/>
    <w:rsid w:val="007226B3"/>
    <w:rsid w:val="00723741"/>
    <w:rsid w:val="0072379F"/>
    <w:rsid w:val="007276D0"/>
    <w:rsid w:val="00730A63"/>
    <w:rsid w:val="00731200"/>
    <w:rsid w:val="007313BC"/>
    <w:rsid w:val="00731883"/>
    <w:rsid w:val="0073368F"/>
    <w:rsid w:val="00735528"/>
    <w:rsid w:val="00740601"/>
    <w:rsid w:val="00741FAC"/>
    <w:rsid w:val="007421DD"/>
    <w:rsid w:val="00742358"/>
    <w:rsid w:val="00743B9F"/>
    <w:rsid w:val="00743EFC"/>
    <w:rsid w:val="007443D2"/>
    <w:rsid w:val="00746BB6"/>
    <w:rsid w:val="00746DC3"/>
    <w:rsid w:val="00747883"/>
    <w:rsid w:val="00747E2B"/>
    <w:rsid w:val="00751B5E"/>
    <w:rsid w:val="00752890"/>
    <w:rsid w:val="00752AEF"/>
    <w:rsid w:val="00760FAA"/>
    <w:rsid w:val="00761CED"/>
    <w:rsid w:val="00763E7F"/>
    <w:rsid w:val="00763F5D"/>
    <w:rsid w:val="00765218"/>
    <w:rsid w:val="00765517"/>
    <w:rsid w:val="00765846"/>
    <w:rsid w:val="00766778"/>
    <w:rsid w:val="0076737B"/>
    <w:rsid w:val="00767D97"/>
    <w:rsid w:val="007704EC"/>
    <w:rsid w:val="007714C4"/>
    <w:rsid w:val="007724CA"/>
    <w:rsid w:val="00772C64"/>
    <w:rsid w:val="00781E28"/>
    <w:rsid w:val="007832F6"/>
    <w:rsid w:val="0078576B"/>
    <w:rsid w:val="00785E42"/>
    <w:rsid w:val="00787320"/>
    <w:rsid w:val="00790535"/>
    <w:rsid w:val="007909A8"/>
    <w:rsid w:val="00790AA1"/>
    <w:rsid w:val="007916E4"/>
    <w:rsid w:val="007920DC"/>
    <w:rsid w:val="00792392"/>
    <w:rsid w:val="007927E3"/>
    <w:rsid w:val="00792E8B"/>
    <w:rsid w:val="00794456"/>
    <w:rsid w:val="007976A8"/>
    <w:rsid w:val="007976ED"/>
    <w:rsid w:val="00797767"/>
    <w:rsid w:val="007A0044"/>
    <w:rsid w:val="007A1FB5"/>
    <w:rsid w:val="007A3D14"/>
    <w:rsid w:val="007A49F3"/>
    <w:rsid w:val="007A549B"/>
    <w:rsid w:val="007A5DEC"/>
    <w:rsid w:val="007A7CD8"/>
    <w:rsid w:val="007B05E8"/>
    <w:rsid w:val="007B0A18"/>
    <w:rsid w:val="007B0C4D"/>
    <w:rsid w:val="007B1500"/>
    <w:rsid w:val="007B1EBD"/>
    <w:rsid w:val="007B27C4"/>
    <w:rsid w:val="007B357B"/>
    <w:rsid w:val="007B3EAE"/>
    <w:rsid w:val="007B5933"/>
    <w:rsid w:val="007B75B9"/>
    <w:rsid w:val="007B7CE3"/>
    <w:rsid w:val="007C0CBD"/>
    <w:rsid w:val="007C3062"/>
    <w:rsid w:val="007C39A7"/>
    <w:rsid w:val="007C3B65"/>
    <w:rsid w:val="007C415F"/>
    <w:rsid w:val="007C479B"/>
    <w:rsid w:val="007C51D5"/>
    <w:rsid w:val="007C5E15"/>
    <w:rsid w:val="007C6056"/>
    <w:rsid w:val="007C6C1B"/>
    <w:rsid w:val="007C6CA6"/>
    <w:rsid w:val="007C76BF"/>
    <w:rsid w:val="007D3364"/>
    <w:rsid w:val="007D5A81"/>
    <w:rsid w:val="007D6554"/>
    <w:rsid w:val="007D6FB4"/>
    <w:rsid w:val="007D7370"/>
    <w:rsid w:val="007E04DA"/>
    <w:rsid w:val="007E1B46"/>
    <w:rsid w:val="007E320D"/>
    <w:rsid w:val="007E38B5"/>
    <w:rsid w:val="007E5AAD"/>
    <w:rsid w:val="007E60A6"/>
    <w:rsid w:val="007E7C18"/>
    <w:rsid w:val="007F3380"/>
    <w:rsid w:val="007F40DC"/>
    <w:rsid w:val="007F4FFD"/>
    <w:rsid w:val="007F57AE"/>
    <w:rsid w:val="007F6E3B"/>
    <w:rsid w:val="00800300"/>
    <w:rsid w:val="00802040"/>
    <w:rsid w:val="0080313C"/>
    <w:rsid w:val="00803D12"/>
    <w:rsid w:val="00807507"/>
    <w:rsid w:val="00807579"/>
    <w:rsid w:val="0081207D"/>
    <w:rsid w:val="008131BB"/>
    <w:rsid w:val="00813682"/>
    <w:rsid w:val="00814494"/>
    <w:rsid w:val="008160F7"/>
    <w:rsid w:val="008172CE"/>
    <w:rsid w:val="00821039"/>
    <w:rsid w:val="008225D2"/>
    <w:rsid w:val="00823A3C"/>
    <w:rsid w:val="00830472"/>
    <w:rsid w:val="00831F35"/>
    <w:rsid w:val="0083295A"/>
    <w:rsid w:val="00833610"/>
    <w:rsid w:val="00833A32"/>
    <w:rsid w:val="008343A6"/>
    <w:rsid w:val="00834E95"/>
    <w:rsid w:val="00835C4B"/>
    <w:rsid w:val="00836363"/>
    <w:rsid w:val="00841AA6"/>
    <w:rsid w:val="00842362"/>
    <w:rsid w:val="008425BA"/>
    <w:rsid w:val="00842F17"/>
    <w:rsid w:val="00843DC6"/>
    <w:rsid w:val="00844067"/>
    <w:rsid w:val="00846C7E"/>
    <w:rsid w:val="00847846"/>
    <w:rsid w:val="00850641"/>
    <w:rsid w:val="0085164E"/>
    <w:rsid w:val="00851846"/>
    <w:rsid w:val="00852C52"/>
    <w:rsid w:val="00853D91"/>
    <w:rsid w:val="0085673C"/>
    <w:rsid w:val="0085695D"/>
    <w:rsid w:val="00857036"/>
    <w:rsid w:val="008608B2"/>
    <w:rsid w:val="008617B1"/>
    <w:rsid w:val="008624F0"/>
    <w:rsid w:val="008624F6"/>
    <w:rsid w:val="008629F3"/>
    <w:rsid w:val="00863159"/>
    <w:rsid w:val="008646BB"/>
    <w:rsid w:val="0086472E"/>
    <w:rsid w:val="00865169"/>
    <w:rsid w:val="008670FC"/>
    <w:rsid w:val="008678AD"/>
    <w:rsid w:val="0086793F"/>
    <w:rsid w:val="00871A31"/>
    <w:rsid w:val="00873028"/>
    <w:rsid w:val="00874B26"/>
    <w:rsid w:val="00877911"/>
    <w:rsid w:val="00877B73"/>
    <w:rsid w:val="00877CC1"/>
    <w:rsid w:val="008804FD"/>
    <w:rsid w:val="0088272B"/>
    <w:rsid w:val="0088379F"/>
    <w:rsid w:val="00884479"/>
    <w:rsid w:val="00885C1F"/>
    <w:rsid w:val="00886CC6"/>
    <w:rsid w:val="0088744C"/>
    <w:rsid w:val="00890454"/>
    <w:rsid w:val="00891579"/>
    <w:rsid w:val="00891C20"/>
    <w:rsid w:val="00893225"/>
    <w:rsid w:val="008934F7"/>
    <w:rsid w:val="008936FA"/>
    <w:rsid w:val="00893848"/>
    <w:rsid w:val="008959A1"/>
    <w:rsid w:val="008959B2"/>
    <w:rsid w:val="00896FEB"/>
    <w:rsid w:val="00897639"/>
    <w:rsid w:val="008A1207"/>
    <w:rsid w:val="008A1828"/>
    <w:rsid w:val="008A2318"/>
    <w:rsid w:val="008A2632"/>
    <w:rsid w:val="008A2643"/>
    <w:rsid w:val="008A26CF"/>
    <w:rsid w:val="008A3522"/>
    <w:rsid w:val="008A411D"/>
    <w:rsid w:val="008A4137"/>
    <w:rsid w:val="008A4CFB"/>
    <w:rsid w:val="008A5AB0"/>
    <w:rsid w:val="008A7257"/>
    <w:rsid w:val="008B0939"/>
    <w:rsid w:val="008B0CB3"/>
    <w:rsid w:val="008B25F7"/>
    <w:rsid w:val="008B3517"/>
    <w:rsid w:val="008B35A7"/>
    <w:rsid w:val="008B44DE"/>
    <w:rsid w:val="008B47AB"/>
    <w:rsid w:val="008B6582"/>
    <w:rsid w:val="008B6AFD"/>
    <w:rsid w:val="008C170A"/>
    <w:rsid w:val="008C3029"/>
    <w:rsid w:val="008C39C6"/>
    <w:rsid w:val="008C3D74"/>
    <w:rsid w:val="008C42BD"/>
    <w:rsid w:val="008C45C6"/>
    <w:rsid w:val="008C4736"/>
    <w:rsid w:val="008C79F0"/>
    <w:rsid w:val="008D1A68"/>
    <w:rsid w:val="008D1BEC"/>
    <w:rsid w:val="008D2514"/>
    <w:rsid w:val="008D2CB9"/>
    <w:rsid w:val="008D3A6F"/>
    <w:rsid w:val="008D4710"/>
    <w:rsid w:val="008D5F97"/>
    <w:rsid w:val="008D6FE2"/>
    <w:rsid w:val="008D7B6C"/>
    <w:rsid w:val="008E0F74"/>
    <w:rsid w:val="008E1E5B"/>
    <w:rsid w:val="008E260E"/>
    <w:rsid w:val="008E2BB7"/>
    <w:rsid w:val="008E333C"/>
    <w:rsid w:val="008E474E"/>
    <w:rsid w:val="008E6264"/>
    <w:rsid w:val="008E6FF8"/>
    <w:rsid w:val="008F1568"/>
    <w:rsid w:val="008F1D96"/>
    <w:rsid w:val="008F2759"/>
    <w:rsid w:val="008F28EF"/>
    <w:rsid w:val="008F397E"/>
    <w:rsid w:val="008F5A8F"/>
    <w:rsid w:val="008F6673"/>
    <w:rsid w:val="008F66B0"/>
    <w:rsid w:val="008F7068"/>
    <w:rsid w:val="00900E42"/>
    <w:rsid w:val="009010C5"/>
    <w:rsid w:val="00901C00"/>
    <w:rsid w:val="00902B29"/>
    <w:rsid w:val="00902DB8"/>
    <w:rsid w:val="0090305B"/>
    <w:rsid w:val="00903EBD"/>
    <w:rsid w:val="0090547D"/>
    <w:rsid w:val="0090743A"/>
    <w:rsid w:val="00907E90"/>
    <w:rsid w:val="0091010F"/>
    <w:rsid w:val="00910FCE"/>
    <w:rsid w:val="00911941"/>
    <w:rsid w:val="00913D57"/>
    <w:rsid w:val="009145A2"/>
    <w:rsid w:val="009165EF"/>
    <w:rsid w:val="00916F48"/>
    <w:rsid w:val="0092035E"/>
    <w:rsid w:val="00920476"/>
    <w:rsid w:val="009213EF"/>
    <w:rsid w:val="00922CEF"/>
    <w:rsid w:val="00923831"/>
    <w:rsid w:val="00923DCD"/>
    <w:rsid w:val="00924188"/>
    <w:rsid w:val="00927451"/>
    <w:rsid w:val="00930317"/>
    <w:rsid w:val="009303B7"/>
    <w:rsid w:val="00930E60"/>
    <w:rsid w:val="009316E8"/>
    <w:rsid w:val="00932658"/>
    <w:rsid w:val="009346B3"/>
    <w:rsid w:val="00934FB8"/>
    <w:rsid w:val="00935857"/>
    <w:rsid w:val="00937412"/>
    <w:rsid w:val="009378ED"/>
    <w:rsid w:val="009428D2"/>
    <w:rsid w:val="00944285"/>
    <w:rsid w:val="00945CD2"/>
    <w:rsid w:val="00947058"/>
    <w:rsid w:val="00950097"/>
    <w:rsid w:val="009501A2"/>
    <w:rsid w:val="00950F30"/>
    <w:rsid w:val="009520DE"/>
    <w:rsid w:val="00952DA5"/>
    <w:rsid w:val="00954BFC"/>
    <w:rsid w:val="00955DE9"/>
    <w:rsid w:val="00955DFE"/>
    <w:rsid w:val="00956AE8"/>
    <w:rsid w:val="009575A2"/>
    <w:rsid w:val="00957DF3"/>
    <w:rsid w:val="00960A72"/>
    <w:rsid w:val="009618EF"/>
    <w:rsid w:val="00962798"/>
    <w:rsid w:val="00963A1E"/>
    <w:rsid w:val="00963E2B"/>
    <w:rsid w:val="0096522E"/>
    <w:rsid w:val="0096768E"/>
    <w:rsid w:val="0097164D"/>
    <w:rsid w:val="00971F50"/>
    <w:rsid w:val="009727D5"/>
    <w:rsid w:val="00973DD3"/>
    <w:rsid w:val="00975217"/>
    <w:rsid w:val="00975752"/>
    <w:rsid w:val="00975EC6"/>
    <w:rsid w:val="00976D93"/>
    <w:rsid w:val="00976F5E"/>
    <w:rsid w:val="00980CDF"/>
    <w:rsid w:val="0098309C"/>
    <w:rsid w:val="00983A52"/>
    <w:rsid w:val="00991A1E"/>
    <w:rsid w:val="00991FAC"/>
    <w:rsid w:val="00995132"/>
    <w:rsid w:val="0099614F"/>
    <w:rsid w:val="00997511"/>
    <w:rsid w:val="009A004E"/>
    <w:rsid w:val="009A124A"/>
    <w:rsid w:val="009A21EC"/>
    <w:rsid w:val="009A273A"/>
    <w:rsid w:val="009A5608"/>
    <w:rsid w:val="009A5A27"/>
    <w:rsid w:val="009A6D11"/>
    <w:rsid w:val="009A7526"/>
    <w:rsid w:val="009A761A"/>
    <w:rsid w:val="009B16BE"/>
    <w:rsid w:val="009B17F2"/>
    <w:rsid w:val="009B1B94"/>
    <w:rsid w:val="009B1C53"/>
    <w:rsid w:val="009B4A54"/>
    <w:rsid w:val="009B5093"/>
    <w:rsid w:val="009B5277"/>
    <w:rsid w:val="009B588F"/>
    <w:rsid w:val="009B616D"/>
    <w:rsid w:val="009B6D00"/>
    <w:rsid w:val="009B6EC8"/>
    <w:rsid w:val="009B7B9B"/>
    <w:rsid w:val="009C179C"/>
    <w:rsid w:val="009C2595"/>
    <w:rsid w:val="009C2C99"/>
    <w:rsid w:val="009C36E9"/>
    <w:rsid w:val="009C41B7"/>
    <w:rsid w:val="009C4302"/>
    <w:rsid w:val="009C43DC"/>
    <w:rsid w:val="009C7EAE"/>
    <w:rsid w:val="009D366E"/>
    <w:rsid w:val="009D378D"/>
    <w:rsid w:val="009D3D4B"/>
    <w:rsid w:val="009D4009"/>
    <w:rsid w:val="009D471F"/>
    <w:rsid w:val="009D4E8C"/>
    <w:rsid w:val="009D5EB6"/>
    <w:rsid w:val="009D7359"/>
    <w:rsid w:val="009D75F1"/>
    <w:rsid w:val="009D7BF3"/>
    <w:rsid w:val="009E1A50"/>
    <w:rsid w:val="009E3279"/>
    <w:rsid w:val="009E344B"/>
    <w:rsid w:val="009E3658"/>
    <w:rsid w:val="009E59CF"/>
    <w:rsid w:val="009F0717"/>
    <w:rsid w:val="009F0DA2"/>
    <w:rsid w:val="009F17DF"/>
    <w:rsid w:val="009F1CB6"/>
    <w:rsid w:val="009F5480"/>
    <w:rsid w:val="009F6789"/>
    <w:rsid w:val="009F767E"/>
    <w:rsid w:val="009F780F"/>
    <w:rsid w:val="00A0070C"/>
    <w:rsid w:val="00A021C6"/>
    <w:rsid w:val="00A027A2"/>
    <w:rsid w:val="00A03149"/>
    <w:rsid w:val="00A03594"/>
    <w:rsid w:val="00A041C3"/>
    <w:rsid w:val="00A057EA"/>
    <w:rsid w:val="00A05B2F"/>
    <w:rsid w:val="00A060F3"/>
    <w:rsid w:val="00A062CE"/>
    <w:rsid w:val="00A0766A"/>
    <w:rsid w:val="00A137D9"/>
    <w:rsid w:val="00A15172"/>
    <w:rsid w:val="00A16950"/>
    <w:rsid w:val="00A17158"/>
    <w:rsid w:val="00A171AD"/>
    <w:rsid w:val="00A17CEF"/>
    <w:rsid w:val="00A213EE"/>
    <w:rsid w:val="00A2201E"/>
    <w:rsid w:val="00A2252A"/>
    <w:rsid w:val="00A22588"/>
    <w:rsid w:val="00A23E93"/>
    <w:rsid w:val="00A240D0"/>
    <w:rsid w:val="00A253AB"/>
    <w:rsid w:val="00A26D8C"/>
    <w:rsid w:val="00A27AF3"/>
    <w:rsid w:val="00A27B78"/>
    <w:rsid w:val="00A30909"/>
    <w:rsid w:val="00A30AE3"/>
    <w:rsid w:val="00A30F6C"/>
    <w:rsid w:val="00A31070"/>
    <w:rsid w:val="00A314A1"/>
    <w:rsid w:val="00A352C6"/>
    <w:rsid w:val="00A3613C"/>
    <w:rsid w:val="00A36E87"/>
    <w:rsid w:val="00A424C0"/>
    <w:rsid w:val="00A4251A"/>
    <w:rsid w:val="00A441E4"/>
    <w:rsid w:val="00A444FC"/>
    <w:rsid w:val="00A44D33"/>
    <w:rsid w:val="00A4619C"/>
    <w:rsid w:val="00A52AE1"/>
    <w:rsid w:val="00A54C5A"/>
    <w:rsid w:val="00A55662"/>
    <w:rsid w:val="00A565AD"/>
    <w:rsid w:val="00A61336"/>
    <w:rsid w:val="00A634EA"/>
    <w:rsid w:val="00A64449"/>
    <w:rsid w:val="00A647B2"/>
    <w:rsid w:val="00A64BB8"/>
    <w:rsid w:val="00A665B6"/>
    <w:rsid w:val="00A67363"/>
    <w:rsid w:val="00A72E8B"/>
    <w:rsid w:val="00A734C3"/>
    <w:rsid w:val="00A73CE3"/>
    <w:rsid w:val="00A74AEA"/>
    <w:rsid w:val="00A74BB7"/>
    <w:rsid w:val="00A74FED"/>
    <w:rsid w:val="00A765AA"/>
    <w:rsid w:val="00A77F6C"/>
    <w:rsid w:val="00A80F1D"/>
    <w:rsid w:val="00A83CD1"/>
    <w:rsid w:val="00A83DF1"/>
    <w:rsid w:val="00A841EE"/>
    <w:rsid w:val="00A842B4"/>
    <w:rsid w:val="00A84476"/>
    <w:rsid w:val="00A844B8"/>
    <w:rsid w:val="00A84A69"/>
    <w:rsid w:val="00A87007"/>
    <w:rsid w:val="00A93CDB"/>
    <w:rsid w:val="00A93F27"/>
    <w:rsid w:val="00A942D6"/>
    <w:rsid w:val="00A95220"/>
    <w:rsid w:val="00A953D4"/>
    <w:rsid w:val="00A95DB2"/>
    <w:rsid w:val="00A96A6D"/>
    <w:rsid w:val="00A96EDA"/>
    <w:rsid w:val="00AA1158"/>
    <w:rsid w:val="00AA33F7"/>
    <w:rsid w:val="00AA4240"/>
    <w:rsid w:val="00AA4D10"/>
    <w:rsid w:val="00AA7DEF"/>
    <w:rsid w:val="00AB0139"/>
    <w:rsid w:val="00AB2335"/>
    <w:rsid w:val="00AB24DE"/>
    <w:rsid w:val="00AB4A94"/>
    <w:rsid w:val="00AB5AB6"/>
    <w:rsid w:val="00AB6285"/>
    <w:rsid w:val="00AC27F7"/>
    <w:rsid w:val="00AC3A82"/>
    <w:rsid w:val="00AC4510"/>
    <w:rsid w:val="00AC459D"/>
    <w:rsid w:val="00AC7A8C"/>
    <w:rsid w:val="00AD2A4F"/>
    <w:rsid w:val="00AD2D4D"/>
    <w:rsid w:val="00AD3E08"/>
    <w:rsid w:val="00AD4DD0"/>
    <w:rsid w:val="00AD6C18"/>
    <w:rsid w:val="00AE00B8"/>
    <w:rsid w:val="00AE06CF"/>
    <w:rsid w:val="00AE2049"/>
    <w:rsid w:val="00AE268A"/>
    <w:rsid w:val="00AE2827"/>
    <w:rsid w:val="00AE2B8B"/>
    <w:rsid w:val="00AE417F"/>
    <w:rsid w:val="00AE42DF"/>
    <w:rsid w:val="00AE5798"/>
    <w:rsid w:val="00AE65D5"/>
    <w:rsid w:val="00AE79EE"/>
    <w:rsid w:val="00AE7E48"/>
    <w:rsid w:val="00AF07D2"/>
    <w:rsid w:val="00AF1148"/>
    <w:rsid w:val="00AF194D"/>
    <w:rsid w:val="00AF2399"/>
    <w:rsid w:val="00AF3400"/>
    <w:rsid w:val="00AF548D"/>
    <w:rsid w:val="00AF7B33"/>
    <w:rsid w:val="00B049ED"/>
    <w:rsid w:val="00B0584F"/>
    <w:rsid w:val="00B0776A"/>
    <w:rsid w:val="00B07C40"/>
    <w:rsid w:val="00B11384"/>
    <w:rsid w:val="00B1518E"/>
    <w:rsid w:val="00B159BA"/>
    <w:rsid w:val="00B15DAA"/>
    <w:rsid w:val="00B201A8"/>
    <w:rsid w:val="00B206B7"/>
    <w:rsid w:val="00B20B5D"/>
    <w:rsid w:val="00B21008"/>
    <w:rsid w:val="00B252D2"/>
    <w:rsid w:val="00B264D1"/>
    <w:rsid w:val="00B27272"/>
    <w:rsid w:val="00B30B9D"/>
    <w:rsid w:val="00B30F2C"/>
    <w:rsid w:val="00B31363"/>
    <w:rsid w:val="00B31CE1"/>
    <w:rsid w:val="00B321BF"/>
    <w:rsid w:val="00B321C5"/>
    <w:rsid w:val="00B32850"/>
    <w:rsid w:val="00B337BC"/>
    <w:rsid w:val="00B33DE6"/>
    <w:rsid w:val="00B35409"/>
    <w:rsid w:val="00B37219"/>
    <w:rsid w:val="00B378D1"/>
    <w:rsid w:val="00B37D2A"/>
    <w:rsid w:val="00B446DE"/>
    <w:rsid w:val="00B44C6C"/>
    <w:rsid w:val="00B4570B"/>
    <w:rsid w:val="00B45E55"/>
    <w:rsid w:val="00B462C1"/>
    <w:rsid w:val="00B47296"/>
    <w:rsid w:val="00B51148"/>
    <w:rsid w:val="00B526B9"/>
    <w:rsid w:val="00B5329B"/>
    <w:rsid w:val="00B548A9"/>
    <w:rsid w:val="00B550B9"/>
    <w:rsid w:val="00B557A0"/>
    <w:rsid w:val="00B56416"/>
    <w:rsid w:val="00B564A1"/>
    <w:rsid w:val="00B62148"/>
    <w:rsid w:val="00B63848"/>
    <w:rsid w:val="00B63A44"/>
    <w:rsid w:val="00B64C74"/>
    <w:rsid w:val="00B67368"/>
    <w:rsid w:val="00B679AA"/>
    <w:rsid w:val="00B67E8A"/>
    <w:rsid w:val="00B73A38"/>
    <w:rsid w:val="00B74720"/>
    <w:rsid w:val="00B7694B"/>
    <w:rsid w:val="00B76959"/>
    <w:rsid w:val="00B77E0A"/>
    <w:rsid w:val="00B802D8"/>
    <w:rsid w:val="00B834FC"/>
    <w:rsid w:val="00B86622"/>
    <w:rsid w:val="00B877B9"/>
    <w:rsid w:val="00B90A73"/>
    <w:rsid w:val="00B91996"/>
    <w:rsid w:val="00B91E0A"/>
    <w:rsid w:val="00B91ED8"/>
    <w:rsid w:val="00B92474"/>
    <w:rsid w:val="00B942F2"/>
    <w:rsid w:val="00B946D0"/>
    <w:rsid w:val="00B95648"/>
    <w:rsid w:val="00B958B1"/>
    <w:rsid w:val="00B97123"/>
    <w:rsid w:val="00BA005B"/>
    <w:rsid w:val="00BA0BB9"/>
    <w:rsid w:val="00BA0E35"/>
    <w:rsid w:val="00BA1A1B"/>
    <w:rsid w:val="00BA2571"/>
    <w:rsid w:val="00BA401D"/>
    <w:rsid w:val="00BA5793"/>
    <w:rsid w:val="00BA6710"/>
    <w:rsid w:val="00BB1B26"/>
    <w:rsid w:val="00BB2504"/>
    <w:rsid w:val="00BB2A54"/>
    <w:rsid w:val="00BB3E88"/>
    <w:rsid w:val="00BB431F"/>
    <w:rsid w:val="00BB43F4"/>
    <w:rsid w:val="00BB4AD6"/>
    <w:rsid w:val="00BB5448"/>
    <w:rsid w:val="00BB6039"/>
    <w:rsid w:val="00BB6AB8"/>
    <w:rsid w:val="00BB722E"/>
    <w:rsid w:val="00BB7325"/>
    <w:rsid w:val="00BB7A44"/>
    <w:rsid w:val="00BC0986"/>
    <w:rsid w:val="00BC1C1A"/>
    <w:rsid w:val="00BC2E10"/>
    <w:rsid w:val="00BC3ADE"/>
    <w:rsid w:val="00BC52CD"/>
    <w:rsid w:val="00BC5CA0"/>
    <w:rsid w:val="00BC6669"/>
    <w:rsid w:val="00BC7841"/>
    <w:rsid w:val="00BD202C"/>
    <w:rsid w:val="00BD38FC"/>
    <w:rsid w:val="00BD504E"/>
    <w:rsid w:val="00BD618B"/>
    <w:rsid w:val="00BD6B8C"/>
    <w:rsid w:val="00BE0696"/>
    <w:rsid w:val="00BE0BDB"/>
    <w:rsid w:val="00BE230F"/>
    <w:rsid w:val="00BE34B5"/>
    <w:rsid w:val="00BE40E4"/>
    <w:rsid w:val="00BE4E5D"/>
    <w:rsid w:val="00BE6DAF"/>
    <w:rsid w:val="00BF0AEC"/>
    <w:rsid w:val="00BF27DC"/>
    <w:rsid w:val="00BF3913"/>
    <w:rsid w:val="00BF3948"/>
    <w:rsid w:val="00BF51CF"/>
    <w:rsid w:val="00BF5949"/>
    <w:rsid w:val="00BF6B51"/>
    <w:rsid w:val="00BF7729"/>
    <w:rsid w:val="00C00C4A"/>
    <w:rsid w:val="00C01CB1"/>
    <w:rsid w:val="00C0201F"/>
    <w:rsid w:val="00C02163"/>
    <w:rsid w:val="00C024B8"/>
    <w:rsid w:val="00C02559"/>
    <w:rsid w:val="00C10D5E"/>
    <w:rsid w:val="00C124FA"/>
    <w:rsid w:val="00C12D11"/>
    <w:rsid w:val="00C13231"/>
    <w:rsid w:val="00C14B13"/>
    <w:rsid w:val="00C15633"/>
    <w:rsid w:val="00C15EA6"/>
    <w:rsid w:val="00C161C4"/>
    <w:rsid w:val="00C16F2B"/>
    <w:rsid w:val="00C17724"/>
    <w:rsid w:val="00C234B5"/>
    <w:rsid w:val="00C24383"/>
    <w:rsid w:val="00C24D30"/>
    <w:rsid w:val="00C24F32"/>
    <w:rsid w:val="00C25A60"/>
    <w:rsid w:val="00C271FE"/>
    <w:rsid w:val="00C27339"/>
    <w:rsid w:val="00C276D9"/>
    <w:rsid w:val="00C30AA8"/>
    <w:rsid w:val="00C320AD"/>
    <w:rsid w:val="00C32B45"/>
    <w:rsid w:val="00C351DF"/>
    <w:rsid w:val="00C35285"/>
    <w:rsid w:val="00C35F7E"/>
    <w:rsid w:val="00C364B7"/>
    <w:rsid w:val="00C36E48"/>
    <w:rsid w:val="00C37933"/>
    <w:rsid w:val="00C44FDC"/>
    <w:rsid w:val="00C452AB"/>
    <w:rsid w:val="00C46EFE"/>
    <w:rsid w:val="00C47D34"/>
    <w:rsid w:val="00C5015A"/>
    <w:rsid w:val="00C501F4"/>
    <w:rsid w:val="00C513D3"/>
    <w:rsid w:val="00C518D2"/>
    <w:rsid w:val="00C52C5E"/>
    <w:rsid w:val="00C52CF5"/>
    <w:rsid w:val="00C544B9"/>
    <w:rsid w:val="00C5467F"/>
    <w:rsid w:val="00C548C5"/>
    <w:rsid w:val="00C54E2A"/>
    <w:rsid w:val="00C55887"/>
    <w:rsid w:val="00C57800"/>
    <w:rsid w:val="00C60D3D"/>
    <w:rsid w:val="00C61695"/>
    <w:rsid w:val="00C628A4"/>
    <w:rsid w:val="00C63337"/>
    <w:rsid w:val="00C64784"/>
    <w:rsid w:val="00C65DEE"/>
    <w:rsid w:val="00C66BB3"/>
    <w:rsid w:val="00C67369"/>
    <w:rsid w:val="00C67A42"/>
    <w:rsid w:val="00C70DA5"/>
    <w:rsid w:val="00C711F0"/>
    <w:rsid w:val="00C719F4"/>
    <w:rsid w:val="00C748EF"/>
    <w:rsid w:val="00C7629B"/>
    <w:rsid w:val="00C7713D"/>
    <w:rsid w:val="00C7718F"/>
    <w:rsid w:val="00C7786C"/>
    <w:rsid w:val="00C80325"/>
    <w:rsid w:val="00C809B3"/>
    <w:rsid w:val="00C80BB9"/>
    <w:rsid w:val="00C80EC2"/>
    <w:rsid w:val="00C81456"/>
    <w:rsid w:val="00C81E71"/>
    <w:rsid w:val="00C829AD"/>
    <w:rsid w:val="00C834EE"/>
    <w:rsid w:val="00C83785"/>
    <w:rsid w:val="00C84CDE"/>
    <w:rsid w:val="00C850DF"/>
    <w:rsid w:val="00C85647"/>
    <w:rsid w:val="00C85BC6"/>
    <w:rsid w:val="00C85D10"/>
    <w:rsid w:val="00C90295"/>
    <w:rsid w:val="00C92486"/>
    <w:rsid w:val="00C9268C"/>
    <w:rsid w:val="00C92B23"/>
    <w:rsid w:val="00C9469B"/>
    <w:rsid w:val="00CA024A"/>
    <w:rsid w:val="00CA075E"/>
    <w:rsid w:val="00CA6E68"/>
    <w:rsid w:val="00CA7925"/>
    <w:rsid w:val="00CB398D"/>
    <w:rsid w:val="00CB525A"/>
    <w:rsid w:val="00CB53C0"/>
    <w:rsid w:val="00CB566F"/>
    <w:rsid w:val="00CB6757"/>
    <w:rsid w:val="00CC0D85"/>
    <w:rsid w:val="00CC277A"/>
    <w:rsid w:val="00CC2B68"/>
    <w:rsid w:val="00CC3F9E"/>
    <w:rsid w:val="00CC72B0"/>
    <w:rsid w:val="00CC7978"/>
    <w:rsid w:val="00CD0D47"/>
    <w:rsid w:val="00CD177E"/>
    <w:rsid w:val="00CD207D"/>
    <w:rsid w:val="00CD343D"/>
    <w:rsid w:val="00CD3651"/>
    <w:rsid w:val="00CD39CE"/>
    <w:rsid w:val="00CD5679"/>
    <w:rsid w:val="00CD57D8"/>
    <w:rsid w:val="00CD5DB4"/>
    <w:rsid w:val="00CD64EE"/>
    <w:rsid w:val="00CE0C12"/>
    <w:rsid w:val="00CE15D6"/>
    <w:rsid w:val="00CE1F5C"/>
    <w:rsid w:val="00CE74DA"/>
    <w:rsid w:val="00CF1ED0"/>
    <w:rsid w:val="00CF37AF"/>
    <w:rsid w:val="00CF3D04"/>
    <w:rsid w:val="00CF3FB8"/>
    <w:rsid w:val="00CF4CFA"/>
    <w:rsid w:val="00CF7FDC"/>
    <w:rsid w:val="00D02626"/>
    <w:rsid w:val="00D02EC6"/>
    <w:rsid w:val="00D038AE"/>
    <w:rsid w:val="00D044B7"/>
    <w:rsid w:val="00D06A58"/>
    <w:rsid w:val="00D073FB"/>
    <w:rsid w:val="00D07423"/>
    <w:rsid w:val="00D125DF"/>
    <w:rsid w:val="00D1715B"/>
    <w:rsid w:val="00D20150"/>
    <w:rsid w:val="00D2060B"/>
    <w:rsid w:val="00D211C0"/>
    <w:rsid w:val="00D22061"/>
    <w:rsid w:val="00D23263"/>
    <w:rsid w:val="00D23EA0"/>
    <w:rsid w:val="00D24D63"/>
    <w:rsid w:val="00D259CC"/>
    <w:rsid w:val="00D25D6F"/>
    <w:rsid w:val="00D2702F"/>
    <w:rsid w:val="00D30030"/>
    <w:rsid w:val="00D32E16"/>
    <w:rsid w:val="00D34101"/>
    <w:rsid w:val="00D34F0F"/>
    <w:rsid w:val="00D358A0"/>
    <w:rsid w:val="00D37106"/>
    <w:rsid w:val="00D3769D"/>
    <w:rsid w:val="00D37ABD"/>
    <w:rsid w:val="00D4322C"/>
    <w:rsid w:val="00D45F44"/>
    <w:rsid w:val="00D469B6"/>
    <w:rsid w:val="00D50F50"/>
    <w:rsid w:val="00D52A8B"/>
    <w:rsid w:val="00D556BC"/>
    <w:rsid w:val="00D5628F"/>
    <w:rsid w:val="00D61335"/>
    <w:rsid w:val="00D61C47"/>
    <w:rsid w:val="00D62BD7"/>
    <w:rsid w:val="00D63A26"/>
    <w:rsid w:val="00D63A5B"/>
    <w:rsid w:val="00D63A92"/>
    <w:rsid w:val="00D647ED"/>
    <w:rsid w:val="00D64DC3"/>
    <w:rsid w:val="00D65538"/>
    <w:rsid w:val="00D65C8C"/>
    <w:rsid w:val="00D70FA5"/>
    <w:rsid w:val="00D7107A"/>
    <w:rsid w:val="00D718F8"/>
    <w:rsid w:val="00D728F0"/>
    <w:rsid w:val="00D762B3"/>
    <w:rsid w:val="00D77483"/>
    <w:rsid w:val="00D80BDB"/>
    <w:rsid w:val="00D81E84"/>
    <w:rsid w:val="00D82EFA"/>
    <w:rsid w:val="00D83486"/>
    <w:rsid w:val="00D84766"/>
    <w:rsid w:val="00D84F44"/>
    <w:rsid w:val="00D85104"/>
    <w:rsid w:val="00D853AC"/>
    <w:rsid w:val="00D87721"/>
    <w:rsid w:val="00D9029D"/>
    <w:rsid w:val="00D92464"/>
    <w:rsid w:val="00D933E2"/>
    <w:rsid w:val="00D9541E"/>
    <w:rsid w:val="00D95680"/>
    <w:rsid w:val="00D962A8"/>
    <w:rsid w:val="00D9674B"/>
    <w:rsid w:val="00D96A9F"/>
    <w:rsid w:val="00D974B2"/>
    <w:rsid w:val="00DA0004"/>
    <w:rsid w:val="00DA0ED7"/>
    <w:rsid w:val="00DA2741"/>
    <w:rsid w:val="00DA454C"/>
    <w:rsid w:val="00DA5C91"/>
    <w:rsid w:val="00DA6FC3"/>
    <w:rsid w:val="00DA7042"/>
    <w:rsid w:val="00DA7831"/>
    <w:rsid w:val="00DA7C03"/>
    <w:rsid w:val="00DB0FB4"/>
    <w:rsid w:val="00DB112F"/>
    <w:rsid w:val="00DB1647"/>
    <w:rsid w:val="00DB172D"/>
    <w:rsid w:val="00DB1D53"/>
    <w:rsid w:val="00DB249B"/>
    <w:rsid w:val="00DB28A4"/>
    <w:rsid w:val="00DB36E8"/>
    <w:rsid w:val="00DB38ED"/>
    <w:rsid w:val="00DB3B46"/>
    <w:rsid w:val="00DB590D"/>
    <w:rsid w:val="00DB5FD1"/>
    <w:rsid w:val="00DB6487"/>
    <w:rsid w:val="00DB70D0"/>
    <w:rsid w:val="00DC06B3"/>
    <w:rsid w:val="00DC161F"/>
    <w:rsid w:val="00DC194E"/>
    <w:rsid w:val="00DC410E"/>
    <w:rsid w:val="00DC4E81"/>
    <w:rsid w:val="00DC57FC"/>
    <w:rsid w:val="00DC6311"/>
    <w:rsid w:val="00DD0267"/>
    <w:rsid w:val="00DD0B7C"/>
    <w:rsid w:val="00DD386E"/>
    <w:rsid w:val="00DD50BB"/>
    <w:rsid w:val="00DD60CA"/>
    <w:rsid w:val="00DD6366"/>
    <w:rsid w:val="00DE035A"/>
    <w:rsid w:val="00DE0667"/>
    <w:rsid w:val="00DE16F4"/>
    <w:rsid w:val="00DE2CCD"/>
    <w:rsid w:val="00DE3AA1"/>
    <w:rsid w:val="00DE3D04"/>
    <w:rsid w:val="00DE43A2"/>
    <w:rsid w:val="00DE4652"/>
    <w:rsid w:val="00DE5CD2"/>
    <w:rsid w:val="00DE609F"/>
    <w:rsid w:val="00DE63AC"/>
    <w:rsid w:val="00DF3760"/>
    <w:rsid w:val="00DF3F02"/>
    <w:rsid w:val="00DF3F09"/>
    <w:rsid w:val="00DF4FA5"/>
    <w:rsid w:val="00DF6E0B"/>
    <w:rsid w:val="00E000D1"/>
    <w:rsid w:val="00E0376D"/>
    <w:rsid w:val="00E05B66"/>
    <w:rsid w:val="00E067F1"/>
    <w:rsid w:val="00E06D50"/>
    <w:rsid w:val="00E0700B"/>
    <w:rsid w:val="00E128D2"/>
    <w:rsid w:val="00E135AE"/>
    <w:rsid w:val="00E13FB0"/>
    <w:rsid w:val="00E1590A"/>
    <w:rsid w:val="00E165E4"/>
    <w:rsid w:val="00E20EAC"/>
    <w:rsid w:val="00E248BC"/>
    <w:rsid w:val="00E25094"/>
    <w:rsid w:val="00E2511E"/>
    <w:rsid w:val="00E252A7"/>
    <w:rsid w:val="00E25666"/>
    <w:rsid w:val="00E256FB"/>
    <w:rsid w:val="00E269C9"/>
    <w:rsid w:val="00E27C23"/>
    <w:rsid w:val="00E27F57"/>
    <w:rsid w:val="00E3044B"/>
    <w:rsid w:val="00E306E2"/>
    <w:rsid w:val="00E30DBE"/>
    <w:rsid w:val="00E3137D"/>
    <w:rsid w:val="00E316E4"/>
    <w:rsid w:val="00E317BC"/>
    <w:rsid w:val="00E33483"/>
    <w:rsid w:val="00E3352D"/>
    <w:rsid w:val="00E338A0"/>
    <w:rsid w:val="00E35DC8"/>
    <w:rsid w:val="00E36024"/>
    <w:rsid w:val="00E362C9"/>
    <w:rsid w:val="00E37F26"/>
    <w:rsid w:val="00E424B9"/>
    <w:rsid w:val="00E42610"/>
    <w:rsid w:val="00E464AE"/>
    <w:rsid w:val="00E47F76"/>
    <w:rsid w:val="00E509BC"/>
    <w:rsid w:val="00E509C2"/>
    <w:rsid w:val="00E509EA"/>
    <w:rsid w:val="00E53216"/>
    <w:rsid w:val="00E5365E"/>
    <w:rsid w:val="00E5379C"/>
    <w:rsid w:val="00E54880"/>
    <w:rsid w:val="00E55640"/>
    <w:rsid w:val="00E56875"/>
    <w:rsid w:val="00E56A04"/>
    <w:rsid w:val="00E60153"/>
    <w:rsid w:val="00E62C8F"/>
    <w:rsid w:val="00E62F6A"/>
    <w:rsid w:val="00E63262"/>
    <w:rsid w:val="00E633BF"/>
    <w:rsid w:val="00E644DA"/>
    <w:rsid w:val="00E64A9E"/>
    <w:rsid w:val="00E65CAC"/>
    <w:rsid w:val="00E667CE"/>
    <w:rsid w:val="00E6730F"/>
    <w:rsid w:val="00E70A77"/>
    <w:rsid w:val="00E71755"/>
    <w:rsid w:val="00E80B0B"/>
    <w:rsid w:val="00E82C2E"/>
    <w:rsid w:val="00E8540C"/>
    <w:rsid w:val="00E85FC0"/>
    <w:rsid w:val="00E86173"/>
    <w:rsid w:val="00E87378"/>
    <w:rsid w:val="00E90936"/>
    <w:rsid w:val="00E90C7F"/>
    <w:rsid w:val="00E92B84"/>
    <w:rsid w:val="00E94647"/>
    <w:rsid w:val="00E94D14"/>
    <w:rsid w:val="00E974B7"/>
    <w:rsid w:val="00E9759B"/>
    <w:rsid w:val="00E97D33"/>
    <w:rsid w:val="00EA0916"/>
    <w:rsid w:val="00EA0936"/>
    <w:rsid w:val="00EA11FE"/>
    <w:rsid w:val="00EA3A2A"/>
    <w:rsid w:val="00EA3BB2"/>
    <w:rsid w:val="00EA3E8E"/>
    <w:rsid w:val="00EA6572"/>
    <w:rsid w:val="00EB08A7"/>
    <w:rsid w:val="00EB24B3"/>
    <w:rsid w:val="00EB41CC"/>
    <w:rsid w:val="00EB4746"/>
    <w:rsid w:val="00EB5630"/>
    <w:rsid w:val="00EB6E93"/>
    <w:rsid w:val="00EB7B8F"/>
    <w:rsid w:val="00EB7D89"/>
    <w:rsid w:val="00EC1EBC"/>
    <w:rsid w:val="00EC286B"/>
    <w:rsid w:val="00EC28C9"/>
    <w:rsid w:val="00EC4A17"/>
    <w:rsid w:val="00EC4BF1"/>
    <w:rsid w:val="00EC4F60"/>
    <w:rsid w:val="00EC5E0F"/>
    <w:rsid w:val="00EC6145"/>
    <w:rsid w:val="00EC7595"/>
    <w:rsid w:val="00EC7731"/>
    <w:rsid w:val="00ED10EE"/>
    <w:rsid w:val="00ED162E"/>
    <w:rsid w:val="00ED27C5"/>
    <w:rsid w:val="00ED2B78"/>
    <w:rsid w:val="00ED316D"/>
    <w:rsid w:val="00ED45D5"/>
    <w:rsid w:val="00ED6BAD"/>
    <w:rsid w:val="00ED6C3F"/>
    <w:rsid w:val="00ED742B"/>
    <w:rsid w:val="00ED7DE5"/>
    <w:rsid w:val="00EE2BA5"/>
    <w:rsid w:val="00EE4A3B"/>
    <w:rsid w:val="00EE59F8"/>
    <w:rsid w:val="00EF00B8"/>
    <w:rsid w:val="00EF0D6D"/>
    <w:rsid w:val="00EF0F5A"/>
    <w:rsid w:val="00EF301D"/>
    <w:rsid w:val="00EF4A56"/>
    <w:rsid w:val="00EF4BE3"/>
    <w:rsid w:val="00EF67C7"/>
    <w:rsid w:val="00EF6D41"/>
    <w:rsid w:val="00F00918"/>
    <w:rsid w:val="00F0673C"/>
    <w:rsid w:val="00F06924"/>
    <w:rsid w:val="00F115B4"/>
    <w:rsid w:val="00F13E8D"/>
    <w:rsid w:val="00F1409B"/>
    <w:rsid w:val="00F16B92"/>
    <w:rsid w:val="00F179EA"/>
    <w:rsid w:val="00F20696"/>
    <w:rsid w:val="00F24E59"/>
    <w:rsid w:val="00F25A0A"/>
    <w:rsid w:val="00F26615"/>
    <w:rsid w:val="00F272E8"/>
    <w:rsid w:val="00F3160A"/>
    <w:rsid w:val="00F3282B"/>
    <w:rsid w:val="00F32E64"/>
    <w:rsid w:val="00F3359F"/>
    <w:rsid w:val="00F36650"/>
    <w:rsid w:val="00F368F7"/>
    <w:rsid w:val="00F40B55"/>
    <w:rsid w:val="00F41589"/>
    <w:rsid w:val="00F441B5"/>
    <w:rsid w:val="00F448ED"/>
    <w:rsid w:val="00F46A8C"/>
    <w:rsid w:val="00F5097F"/>
    <w:rsid w:val="00F51FFC"/>
    <w:rsid w:val="00F52199"/>
    <w:rsid w:val="00F529F1"/>
    <w:rsid w:val="00F52A85"/>
    <w:rsid w:val="00F52ECC"/>
    <w:rsid w:val="00F5414C"/>
    <w:rsid w:val="00F54800"/>
    <w:rsid w:val="00F55473"/>
    <w:rsid w:val="00F55D79"/>
    <w:rsid w:val="00F55F9C"/>
    <w:rsid w:val="00F611AE"/>
    <w:rsid w:val="00F62967"/>
    <w:rsid w:val="00F62B71"/>
    <w:rsid w:val="00F649AB"/>
    <w:rsid w:val="00F64D84"/>
    <w:rsid w:val="00F65DCB"/>
    <w:rsid w:val="00F66A04"/>
    <w:rsid w:val="00F67040"/>
    <w:rsid w:val="00F70141"/>
    <w:rsid w:val="00F7152D"/>
    <w:rsid w:val="00F71D50"/>
    <w:rsid w:val="00F7431F"/>
    <w:rsid w:val="00F74423"/>
    <w:rsid w:val="00F75180"/>
    <w:rsid w:val="00F760F1"/>
    <w:rsid w:val="00F766CF"/>
    <w:rsid w:val="00F767CB"/>
    <w:rsid w:val="00F77028"/>
    <w:rsid w:val="00F77648"/>
    <w:rsid w:val="00F77B23"/>
    <w:rsid w:val="00F80478"/>
    <w:rsid w:val="00F819A2"/>
    <w:rsid w:val="00F81C73"/>
    <w:rsid w:val="00F82D68"/>
    <w:rsid w:val="00F832BF"/>
    <w:rsid w:val="00F83FA4"/>
    <w:rsid w:val="00F85E54"/>
    <w:rsid w:val="00F86221"/>
    <w:rsid w:val="00F90454"/>
    <w:rsid w:val="00F90C19"/>
    <w:rsid w:val="00F90C76"/>
    <w:rsid w:val="00F911BF"/>
    <w:rsid w:val="00F932A0"/>
    <w:rsid w:val="00F941D8"/>
    <w:rsid w:val="00F961D2"/>
    <w:rsid w:val="00F96C45"/>
    <w:rsid w:val="00FA1733"/>
    <w:rsid w:val="00FA18BC"/>
    <w:rsid w:val="00FA2F12"/>
    <w:rsid w:val="00FA2F33"/>
    <w:rsid w:val="00FA31FC"/>
    <w:rsid w:val="00FA5E4A"/>
    <w:rsid w:val="00FA61D3"/>
    <w:rsid w:val="00FA64A7"/>
    <w:rsid w:val="00FA7AED"/>
    <w:rsid w:val="00FB02AD"/>
    <w:rsid w:val="00FB202C"/>
    <w:rsid w:val="00FB2239"/>
    <w:rsid w:val="00FB26C3"/>
    <w:rsid w:val="00FB4B68"/>
    <w:rsid w:val="00FB5828"/>
    <w:rsid w:val="00FB64FA"/>
    <w:rsid w:val="00FB66DE"/>
    <w:rsid w:val="00FB794D"/>
    <w:rsid w:val="00FC0D7A"/>
    <w:rsid w:val="00FC2926"/>
    <w:rsid w:val="00FC38D5"/>
    <w:rsid w:val="00FC7B6C"/>
    <w:rsid w:val="00FD0C19"/>
    <w:rsid w:val="00FD1229"/>
    <w:rsid w:val="00FD12EB"/>
    <w:rsid w:val="00FD1BA4"/>
    <w:rsid w:val="00FD2DFA"/>
    <w:rsid w:val="00FD3A28"/>
    <w:rsid w:val="00FD439B"/>
    <w:rsid w:val="00FD50C4"/>
    <w:rsid w:val="00FD5288"/>
    <w:rsid w:val="00FE0668"/>
    <w:rsid w:val="00FE068E"/>
    <w:rsid w:val="00FE10C2"/>
    <w:rsid w:val="00FE211F"/>
    <w:rsid w:val="00FE2E37"/>
    <w:rsid w:val="00FE370F"/>
    <w:rsid w:val="00FE4801"/>
    <w:rsid w:val="00FE68CC"/>
    <w:rsid w:val="00FE725D"/>
    <w:rsid w:val="00FE7B6B"/>
    <w:rsid w:val="00FF12E5"/>
    <w:rsid w:val="00FF219B"/>
    <w:rsid w:val="00FF223E"/>
    <w:rsid w:val="00FF350B"/>
    <w:rsid w:val="00FF3D4C"/>
    <w:rsid w:val="00FF53A4"/>
    <w:rsid w:val="00FF5546"/>
    <w:rsid w:val="00FF649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5FA58"/>
  <w15:docId w15:val="{5B783A49-7235-47C9-981F-0BFFF86F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BB7"/>
    <w:pPr>
      <w:pBdr>
        <w:bottom w:val="single" w:sz="8" w:space="1" w:color="DC473F"/>
      </w:pBdr>
      <w:spacing w:before="240" w:after="0" w:line="240" w:lineRule="auto"/>
      <w:contextualSpacing/>
      <w:outlineLvl w:val="0"/>
    </w:pPr>
    <w:rPr>
      <w:rFonts w:ascii="Helvetica Neue" w:eastAsia="Times New Roman" w:hAnsi="Helvetica Neue"/>
      <w:color w:val="17365D"/>
      <w:spacing w:val="5"/>
      <w:kern w:val="28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C17"/>
    <w:pPr>
      <w:keepNext/>
      <w:keepLines/>
      <w:pBdr>
        <w:bottom w:val="single" w:sz="8" w:space="1" w:color="4380C2"/>
      </w:pBdr>
      <w:spacing w:before="240" w:after="0" w:line="240" w:lineRule="auto"/>
      <w:ind w:left="180"/>
      <w:outlineLvl w:val="1"/>
    </w:pPr>
    <w:rPr>
      <w:rFonts w:ascii="Helvetica Neue" w:eastAsia="Times New Roman" w:hAnsi="Helvetica Neue"/>
      <w:bCs/>
      <w:color w:val="20406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C3"/>
    <w:pPr>
      <w:keepNext/>
      <w:keepLines/>
      <w:spacing w:before="240" w:after="120" w:line="240" w:lineRule="auto"/>
      <w:ind w:left="180"/>
      <w:outlineLvl w:val="2"/>
    </w:pPr>
    <w:rPr>
      <w:rFonts w:ascii="Helvetica Neue" w:eastAsia="Times New Roman" w:hAnsi="Helvetica Neue"/>
      <w:bCs/>
      <w:color w:val="20406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31C17"/>
    <w:rPr>
      <w:rFonts w:ascii="Helvetica Neue" w:eastAsia="Times New Roman" w:hAnsi="Helvetica Neue"/>
      <w:color w:val="17365D"/>
      <w:spacing w:val="5"/>
      <w:kern w:val="28"/>
      <w:sz w:val="36"/>
      <w:szCs w:val="40"/>
    </w:rPr>
  </w:style>
  <w:style w:type="character" w:customStyle="1" w:styleId="Heading2Char">
    <w:name w:val="Heading 2 Char"/>
    <w:link w:val="Heading2"/>
    <w:uiPriority w:val="9"/>
    <w:rsid w:val="00631C17"/>
    <w:rPr>
      <w:rFonts w:ascii="Helvetica Neue" w:eastAsia="Times New Roman" w:hAnsi="Helvetica Neue"/>
      <w:bCs/>
      <w:color w:val="204062"/>
      <w:sz w:val="28"/>
      <w:szCs w:val="26"/>
    </w:rPr>
  </w:style>
  <w:style w:type="character" w:customStyle="1" w:styleId="Heading3Char">
    <w:name w:val="Heading 3 Char"/>
    <w:link w:val="Heading3"/>
    <w:uiPriority w:val="9"/>
    <w:rsid w:val="00FB26C3"/>
    <w:rPr>
      <w:rFonts w:ascii="Helvetica Neue" w:eastAsia="Times New Roman" w:hAnsi="Helvetica Neue"/>
      <w:bCs/>
      <w:color w:val="204062"/>
      <w:sz w:val="24"/>
    </w:rPr>
  </w:style>
  <w:style w:type="paragraph" w:styleId="Header">
    <w:name w:val="header"/>
    <w:basedOn w:val="Normal"/>
    <w:link w:val="HeaderChar"/>
    <w:uiPriority w:val="99"/>
    <w:unhideWhenUsed/>
    <w:rsid w:val="00D3769D"/>
    <w:pPr>
      <w:pBdr>
        <w:bottom w:val="single" w:sz="4" w:space="1" w:color="4380C2"/>
      </w:pBdr>
      <w:tabs>
        <w:tab w:val="right" w:pos="9990"/>
      </w:tabs>
      <w:spacing w:after="240" w:line="240" w:lineRule="auto"/>
    </w:pPr>
    <w:rPr>
      <w:rFonts w:ascii="Helvetica Neue" w:hAnsi="Helvetica Neue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3769D"/>
    <w:rPr>
      <w:rFonts w:ascii="Helvetica Neue" w:hAnsi="Helvetica Neue"/>
      <w:szCs w:val="22"/>
    </w:rPr>
  </w:style>
  <w:style w:type="paragraph" w:styleId="Footer">
    <w:name w:val="footer"/>
    <w:basedOn w:val="Normal"/>
    <w:link w:val="FooterChar"/>
    <w:uiPriority w:val="99"/>
    <w:unhideWhenUsed/>
    <w:rsid w:val="00646A0C"/>
    <w:pPr>
      <w:pBdr>
        <w:top w:val="single" w:sz="4" w:space="1" w:color="4380C2"/>
      </w:pBdr>
      <w:tabs>
        <w:tab w:val="center" w:pos="5760"/>
        <w:tab w:val="right" w:pos="9360"/>
      </w:tabs>
      <w:spacing w:before="120" w:after="0" w:line="240" w:lineRule="auto"/>
    </w:pPr>
    <w:rPr>
      <w:rFonts w:ascii="Helvetica Neue" w:hAnsi="Helvetica Neue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6A0C"/>
    <w:rPr>
      <w:rFonts w:ascii="Helvetica Neue" w:hAnsi="Helvetica Neue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909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32B4"/>
    <w:pPr>
      <w:tabs>
        <w:tab w:val="right" w:leader="dot" w:pos="9350"/>
      </w:tabs>
      <w:spacing w:after="100"/>
    </w:pPr>
    <w:rPr>
      <w:noProof/>
    </w:rPr>
  </w:style>
  <w:style w:type="table" w:styleId="TableGrid">
    <w:name w:val="Table Grid"/>
    <w:basedOn w:val="TableNormal"/>
    <w:uiPriority w:val="59"/>
    <w:rsid w:val="0020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405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19F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3021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9759E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19759E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19759E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19759E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19759E"/>
    <w:pPr>
      <w:spacing w:after="100"/>
      <w:ind w:left="1760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A21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1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13A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0F1D8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767C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D6FE2"/>
    <w:rPr>
      <w:sz w:val="22"/>
      <w:szCs w:val="22"/>
    </w:rPr>
  </w:style>
  <w:style w:type="paragraph" w:customStyle="1" w:styleId="DocumentTitle1">
    <w:name w:val="Document Title 1"/>
    <w:basedOn w:val="Normal"/>
    <w:qFormat/>
    <w:rsid w:val="00345DCC"/>
    <w:pPr>
      <w:spacing w:before="4000" w:after="0" w:line="240" w:lineRule="auto"/>
    </w:pPr>
    <w:rPr>
      <w:rFonts w:ascii="Helvetica Neue" w:hAnsi="Helvetica Neue"/>
      <w:color w:val="203F62"/>
      <w:sz w:val="56"/>
      <w:szCs w:val="56"/>
    </w:rPr>
  </w:style>
  <w:style w:type="paragraph" w:customStyle="1" w:styleId="DocumentTitle2">
    <w:name w:val="Document Title 2"/>
    <w:basedOn w:val="DocumentTitle1"/>
    <w:qFormat/>
    <w:rsid w:val="00345DCC"/>
    <w:pPr>
      <w:pBdr>
        <w:bottom w:val="single" w:sz="12" w:space="1" w:color="DC473F"/>
      </w:pBdr>
      <w:spacing w:before="0"/>
    </w:pPr>
    <w:rPr>
      <w:color w:val="4380C2"/>
    </w:rPr>
  </w:style>
  <w:style w:type="paragraph" w:customStyle="1" w:styleId="DocumentDate">
    <w:name w:val="Document Date"/>
    <w:basedOn w:val="Normal"/>
    <w:qFormat/>
    <w:rsid w:val="00794456"/>
    <w:rPr>
      <w:rFonts w:ascii="Helvetica Neue" w:hAnsi="Helvetica Neue"/>
      <w:b/>
      <w:color w:val="333E48"/>
    </w:rPr>
  </w:style>
  <w:style w:type="paragraph" w:customStyle="1" w:styleId="BodyText1">
    <w:name w:val="Body Text 1"/>
    <w:basedOn w:val="Normal"/>
    <w:qFormat/>
    <w:rsid w:val="00FC2926"/>
    <w:pPr>
      <w:spacing w:before="120" w:after="0" w:line="240" w:lineRule="auto"/>
      <w:ind w:left="180"/>
    </w:pPr>
    <w:rPr>
      <w:rFonts w:ascii="Helvetica Neue" w:hAnsi="Helvetica Neue"/>
    </w:rPr>
  </w:style>
  <w:style w:type="paragraph" w:customStyle="1" w:styleId="BodyBullet1">
    <w:name w:val="Body Bullet 1"/>
    <w:basedOn w:val="BodyText1"/>
    <w:qFormat/>
    <w:rsid w:val="00D9541E"/>
    <w:pPr>
      <w:numPr>
        <w:numId w:val="2"/>
      </w:numPr>
      <w:spacing w:before="80"/>
      <w:ind w:left="810" w:hanging="274"/>
    </w:pPr>
  </w:style>
  <w:style w:type="paragraph" w:customStyle="1" w:styleId="TipIcon">
    <w:name w:val="Tip Icon"/>
    <w:basedOn w:val="Normal"/>
    <w:qFormat/>
    <w:rsid w:val="005A4C5D"/>
    <w:pPr>
      <w:numPr>
        <w:numId w:val="3"/>
      </w:numPr>
      <w:tabs>
        <w:tab w:val="left" w:pos="1170"/>
      </w:tabs>
      <w:spacing w:before="120" w:after="0" w:line="240" w:lineRule="auto"/>
      <w:ind w:left="1170"/>
    </w:pPr>
    <w:rPr>
      <w:rFonts w:ascii="Helvetica Neue" w:hAnsi="Helvetica Neue"/>
      <w:b/>
      <w:color w:val="204062"/>
    </w:rPr>
  </w:style>
  <w:style w:type="paragraph" w:customStyle="1" w:styleId="ImageHolder">
    <w:name w:val="Image Holder"/>
    <w:basedOn w:val="Normal"/>
    <w:qFormat/>
    <w:rsid w:val="005A4C5D"/>
    <w:pPr>
      <w:spacing w:before="240" w:after="120" w:line="240" w:lineRule="auto"/>
      <w:jc w:val="center"/>
    </w:pPr>
  </w:style>
  <w:style w:type="paragraph" w:customStyle="1" w:styleId="ImageCaption">
    <w:name w:val="Image Caption"/>
    <w:basedOn w:val="Normal"/>
    <w:qFormat/>
    <w:rsid w:val="00C24D30"/>
    <w:pPr>
      <w:spacing w:before="120" w:after="240" w:line="240" w:lineRule="auto"/>
      <w:jc w:val="center"/>
    </w:pPr>
    <w:rPr>
      <w:rFonts w:ascii="Helvetica Neue" w:hAnsi="Helvetica Neue"/>
      <w:b/>
      <w:i/>
      <w:iCs/>
      <w:color w:val="204062"/>
      <w:sz w:val="20"/>
    </w:rPr>
  </w:style>
  <w:style w:type="paragraph" w:customStyle="1" w:styleId="StepNumber1">
    <w:name w:val="Step Number 1"/>
    <w:basedOn w:val="BodyText1"/>
    <w:qFormat/>
    <w:rsid w:val="00D9541E"/>
    <w:pPr>
      <w:numPr>
        <w:numId w:val="1"/>
      </w:numPr>
      <w:ind w:left="540"/>
    </w:pPr>
  </w:style>
  <w:style w:type="paragraph" w:customStyle="1" w:styleId="TableHead1">
    <w:name w:val="Table Head 1"/>
    <w:basedOn w:val="BodyText1"/>
    <w:qFormat/>
    <w:rsid w:val="001F6C50"/>
    <w:pPr>
      <w:spacing w:before="60" w:after="60"/>
      <w:ind w:left="0"/>
    </w:pPr>
    <w:rPr>
      <w:b/>
      <w:color w:val="FFFFFF" w:themeColor="background1"/>
      <w:sz w:val="20"/>
    </w:rPr>
  </w:style>
  <w:style w:type="paragraph" w:customStyle="1" w:styleId="TableBody1">
    <w:name w:val="Table Body 1"/>
    <w:basedOn w:val="BodyText1"/>
    <w:qFormat/>
    <w:rsid w:val="00C24D30"/>
    <w:pPr>
      <w:spacing w:before="60" w:after="60"/>
      <w:ind w:left="0"/>
    </w:pPr>
    <w:rPr>
      <w:sz w:val="20"/>
    </w:rPr>
  </w:style>
  <w:style w:type="paragraph" w:customStyle="1" w:styleId="StepResults1">
    <w:name w:val="Step Results 1"/>
    <w:basedOn w:val="BodyText1"/>
    <w:qFormat/>
    <w:rsid w:val="00C24D30"/>
    <w:pPr>
      <w:ind w:left="630"/>
    </w:pPr>
    <w:rPr>
      <w:sz w:val="20"/>
      <w:szCs w:val="20"/>
    </w:rPr>
  </w:style>
  <w:style w:type="paragraph" w:customStyle="1" w:styleId="WarningIcon">
    <w:name w:val="Warning Icon"/>
    <w:basedOn w:val="TipIcon"/>
    <w:qFormat/>
    <w:rsid w:val="00DC410E"/>
    <w:pPr>
      <w:numPr>
        <w:numId w:val="14"/>
      </w:numPr>
      <w:ind w:left="1170"/>
    </w:pPr>
  </w:style>
  <w:style w:type="paragraph" w:customStyle="1" w:styleId="TableHead2">
    <w:name w:val="Table Head 2"/>
    <w:basedOn w:val="TableHead1"/>
    <w:qFormat/>
    <w:rsid w:val="00373949"/>
    <w:rPr>
      <w:color w:val="DC473F"/>
    </w:rPr>
  </w:style>
  <w:style w:type="paragraph" w:customStyle="1" w:styleId="BodyBullet2">
    <w:name w:val="Body Bullet 2"/>
    <w:basedOn w:val="Normal"/>
    <w:qFormat/>
    <w:rsid w:val="000132D3"/>
    <w:pPr>
      <w:numPr>
        <w:numId w:val="17"/>
      </w:numPr>
      <w:spacing w:before="120" w:after="0" w:line="240" w:lineRule="auto"/>
      <w:ind w:left="990" w:hanging="187"/>
    </w:pPr>
    <w:rPr>
      <w:rFonts w:ascii="Helvetica Neue" w:hAnsi="Helvetica Neue"/>
    </w:rPr>
  </w:style>
  <w:style w:type="table" w:styleId="GridTable6Colorful-Accent6">
    <w:name w:val="Grid Table 6 Colorful Accent 6"/>
    <w:basedOn w:val="TableNormal"/>
    <w:uiPriority w:val="51"/>
    <w:rsid w:val="002F00D9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2F00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00D9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00D9"/>
    <w:rPr>
      <w:rFonts w:asciiTheme="minorHAnsi" w:eastAsiaTheme="minorHAnsi" w:hAnsiTheme="minorHAnsi" w:cstheme="minorBidi"/>
    </w:rPr>
  </w:style>
  <w:style w:type="character" w:styleId="EndnoteReference">
    <w:name w:val="endnote reference"/>
    <w:basedOn w:val="DefaultParagraphFont"/>
    <w:uiPriority w:val="99"/>
    <w:semiHidden/>
    <w:unhideWhenUsed/>
    <w:rsid w:val="002F00D9"/>
    <w:rPr>
      <w:vertAlign w:val="superscript"/>
    </w:rPr>
  </w:style>
  <w:style w:type="table" w:styleId="ListTable4-Accent1">
    <w:name w:val="List Table 4 Accent 1"/>
    <w:basedOn w:val="TableNormal"/>
    <w:uiPriority w:val="49"/>
    <w:rsid w:val="002F00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07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0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4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4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089">
          <w:marLeft w:val="0"/>
          <w:marRight w:val="0"/>
          <w:marTop w:val="0"/>
          <w:marBottom w:val="0"/>
          <w:divBdr>
            <w:top w:val="single" w:sz="6" w:space="0" w:color="4C4C4C"/>
            <w:left w:val="single" w:sz="6" w:space="0" w:color="4C4C4C"/>
            <w:bottom w:val="single" w:sz="6" w:space="0" w:color="4C4C4C"/>
            <w:right w:val="single" w:sz="6" w:space="0" w:color="4C4C4C"/>
          </w:divBdr>
          <w:divsChild>
            <w:div w:id="1315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3413">
          <w:marLeft w:val="0"/>
          <w:marRight w:val="0"/>
          <w:marTop w:val="0"/>
          <w:marBottom w:val="0"/>
          <w:divBdr>
            <w:top w:val="single" w:sz="6" w:space="0" w:color="4C4C4C"/>
            <w:left w:val="single" w:sz="6" w:space="0" w:color="4C4C4C"/>
            <w:bottom w:val="single" w:sz="6" w:space="0" w:color="4C4C4C"/>
            <w:right w:val="single" w:sz="6" w:space="0" w:color="4C4C4C"/>
          </w:divBdr>
          <w:divsChild>
            <w:div w:id="129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lereth\Documents\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76E5111BB844D99F19E6FC6B22936" ma:contentTypeVersion="3" ma:contentTypeDescription="Create a new document." ma:contentTypeScope="" ma:versionID="b8dd8911f5426165d01df2b075e049ff">
  <xsd:schema xmlns:xsd="http://www.w3.org/2001/XMLSchema" xmlns:xs="http://www.w3.org/2001/XMLSchema" xmlns:p="http://schemas.microsoft.com/office/2006/metadata/properties" xmlns:ns2="http://schemas.microsoft.com/sharepoint/v3/fields" xmlns:ns3="d0f0a5f9-493d-476a-a44a-20e9708c8eb4" targetNamespace="http://schemas.microsoft.com/office/2006/metadata/properties" ma:root="true" ma:fieldsID="5e5ee7413fe8f863d2a2e3bca040e201" ns2:_="" ns3:_="">
    <xsd:import namespace="http://schemas.microsoft.com/sharepoint/v3/fields"/>
    <xsd:import namespace="d0f0a5f9-493d-476a-a44a-20e9708c8eb4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f9-493d-476a-a44a-20e9708c8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1B894E34-E48C-4332-960C-6001DC9CE5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C334C-87BE-4D76-8B7B-290786FB20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F4B463-91F1-4A64-A66A-A68687FD8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d0f0a5f9-493d-476a-a44a-20e9708c8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A65516-4E58-45E0-BDE7-AED97C23C344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C:\Users\rschlereth\Documents\Word_Template.dotx</Template>
  <TotalTime>2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CellTrak V2 Web Portal Reference Guide - June 2014 - DRAFT</vt:lpstr>
    </vt:vector>
  </TitlesOfParts>
  <Company/>
  <LinksUpToDate>false</LinksUpToDate>
  <CharactersWithSpaces>3981</CharactersWithSpaces>
  <SharedDoc>false</SharedDoc>
  <HLinks>
    <vt:vector size="636" baseType="variant">
      <vt:variant>
        <vt:i4>1376289</vt:i4>
      </vt:variant>
      <vt:variant>
        <vt:i4>657</vt:i4>
      </vt:variant>
      <vt:variant>
        <vt:i4>0</vt:i4>
      </vt:variant>
      <vt:variant>
        <vt:i4>5</vt:i4>
      </vt:variant>
      <vt:variant>
        <vt:lpwstr>mailto:yourname@example.com</vt:lpwstr>
      </vt:variant>
      <vt:variant>
        <vt:lpwstr/>
      </vt:variant>
      <vt:variant>
        <vt:i4>1376289</vt:i4>
      </vt:variant>
      <vt:variant>
        <vt:i4>627</vt:i4>
      </vt:variant>
      <vt:variant>
        <vt:i4>0</vt:i4>
      </vt:variant>
      <vt:variant>
        <vt:i4>5</vt:i4>
      </vt:variant>
      <vt:variant>
        <vt:lpwstr>mailto:yourname@example.com</vt:lpwstr>
      </vt:variant>
      <vt:variant>
        <vt:lpwstr/>
      </vt:variant>
      <vt:variant>
        <vt:i4>1572917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_Toc463858791</vt:lpwstr>
      </vt:variant>
      <vt:variant>
        <vt:i4>1572917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_Toc463858790</vt:lpwstr>
      </vt:variant>
      <vt:variant>
        <vt:i4>1638453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_Toc463858789</vt:lpwstr>
      </vt:variant>
      <vt:variant>
        <vt:i4>1638453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_Toc463858788</vt:lpwstr>
      </vt:variant>
      <vt:variant>
        <vt:i4>1638453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_Toc463858787</vt:lpwstr>
      </vt:variant>
      <vt:variant>
        <vt:i4>1638453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_Toc463858786</vt:lpwstr>
      </vt:variant>
      <vt:variant>
        <vt:i4>1638453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_Toc463858785</vt:lpwstr>
      </vt:variant>
      <vt:variant>
        <vt:i4>1638453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_Toc463858784</vt:lpwstr>
      </vt:variant>
      <vt:variant>
        <vt:i4>1638453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_Toc463858783</vt:lpwstr>
      </vt:variant>
      <vt:variant>
        <vt:i4>1638453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_Toc463858782</vt:lpwstr>
      </vt:variant>
      <vt:variant>
        <vt:i4>1638453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_Toc463858781</vt:lpwstr>
      </vt:variant>
      <vt:variant>
        <vt:i4>1638453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_Toc463858780</vt:lpwstr>
      </vt:variant>
      <vt:variant>
        <vt:i4>1441845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_Toc463858779</vt:lpwstr>
      </vt:variant>
      <vt:variant>
        <vt:i4>1441845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_Toc463858778</vt:lpwstr>
      </vt:variant>
      <vt:variant>
        <vt:i4>1441845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_Toc463858777</vt:lpwstr>
      </vt:variant>
      <vt:variant>
        <vt:i4>1441845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_Toc463858776</vt:lpwstr>
      </vt:variant>
      <vt:variant>
        <vt:i4>1441845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_Toc463858775</vt:lpwstr>
      </vt:variant>
      <vt:variant>
        <vt:i4>1441845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_Toc463858774</vt:lpwstr>
      </vt:variant>
      <vt:variant>
        <vt:i4>1441845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_Toc463858773</vt:lpwstr>
      </vt:variant>
      <vt:variant>
        <vt:i4>1441845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_Toc463858772</vt:lpwstr>
      </vt:variant>
      <vt:variant>
        <vt:i4>1441845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_Toc463858771</vt:lpwstr>
      </vt:variant>
      <vt:variant>
        <vt:i4>1441845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_Toc463858770</vt:lpwstr>
      </vt:variant>
      <vt:variant>
        <vt:i4>1507381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_Toc463858769</vt:lpwstr>
      </vt:variant>
      <vt:variant>
        <vt:i4>1507381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_Toc463858768</vt:lpwstr>
      </vt:variant>
      <vt:variant>
        <vt:i4>1507381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_Toc463858767</vt:lpwstr>
      </vt:variant>
      <vt:variant>
        <vt:i4>1507381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_Toc463858766</vt:lpwstr>
      </vt:variant>
      <vt:variant>
        <vt:i4>1507381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_Toc463858765</vt:lpwstr>
      </vt:variant>
      <vt:variant>
        <vt:i4>1507381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_Toc463858764</vt:lpwstr>
      </vt:variant>
      <vt:variant>
        <vt:i4>1507381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_Toc463858763</vt:lpwstr>
      </vt:variant>
      <vt:variant>
        <vt:i4>1507381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_Toc463858762</vt:lpwstr>
      </vt:variant>
      <vt:variant>
        <vt:i4>1507381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_Toc463858761</vt:lpwstr>
      </vt:variant>
      <vt:variant>
        <vt:i4>1507381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_Toc463858760</vt:lpwstr>
      </vt:variant>
      <vt:variant>
        <vt:i4>1310773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_Toc463858759</vt:lpwstr>
      </vt:variant>
      <vt:variant>
        <vt:i4>1310773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_Toc463858758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_Toc463858757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_Toc463858756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_Toc463858755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_Toc463858754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_Toc463858753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_Toc463858752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_Toc463858751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_Toc463858750</vt:lpwstr>
      </vt:variant>
      <vt:variant>
        <vt:i4>1376309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_Toc463858749</vt:lpwstr>
      </vt:variant>
      <vt:variant>
        <vt:i4>1376309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_Toc463858748</vt:lpwstr>
      </vt:variant>
      <vt:variant>
        <vt:i4>1376309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_Toc463858747</vt:lpwstr>
      </vt:variant>
      <vt:variant>
        <vt:i4>1376309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_Toc463858746</vt:lpwstr>
      </vt:variant>
      <vt:variant>
        <vt:i4>1376309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_Toc463858745</vt:lpwstr>
      </vt:variant>
      <vt:variant>
        <vt:i4>1376309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_Toc463858744</vt:lpwstr>
      </vt:variant>
      <vt:variant>
        <vt:i4>1376309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_Toc463858743</vt:lpwstr>
      </vt:variant>
      <vt:variant>
        <vt:i4>1376309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_Toc463858742</vt:lpwstr>
      </vt:variant>
      <vt:variant>
        <vt:i4>1376309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_Toc463858741</vt:lpwstr>
      </vt:variant>
      <vt:variant>
        <vt:i4>1376309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_Toc463858740</vt:lpwstr>
      </vt:variant>
      <vt:variant>
        <vt:i4>1179701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_Toc463858739</vt:lpwstr>
      </vt:variant>
      <vt:variant>
        <vt:i4>1179701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_Toc463858738</vt:lpwstr>
      </vt:variant>
      <vt:variant>
        <vt:i4>1179701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_Toc463858737</vt:lpwstr>
      </vt:variant>
      <vt:variant>
        <vt:i4>1179701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_Toc463858736</vt:lpwstr>
      </vt:variant>
      <vt:variant>
        <vt:i4>1179701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_Toc463858735</vt:lpwstr>
      </vt:variant>
      <vt:variant>
        <vt:i4>1179701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_Toc463858734</vt:lpwstr>
      </vt:variant>
      <vt:variant>
        <vt:i4>1179701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_Toc463858733</vt:lpwstr>
      </vt:variant>
      <vt:variant>
        <vt:i4>1179701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_Toc463858732</vt:lpwstr>
      </vt:variant>
      <vt:variant>
        <vt:i4>1179701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_Toc463858731</vt:lpwstr>
      </vt:variant>
      <vt:variant>
        <vt:i4>1179701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_Toc463858730</vt:lpwstr>
      </vt:variant>
      <vt:variant>
        <vt:i4>1245237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_Toc463858729</vt:lpwstr>
      </vt:variant>
      <vt:variant>
        <vt:i4>1245237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_Toc463858728</vt:lpwstr>
      </vt:variant>
      <vt:variant>
        <vt:i4>1245237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_Toc463858727</vt:lpwstr>
      </vt:variant>
      <vt:variant>
        <vt:i4>1245237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_Toc463858726</vt:lpwstr>
      </vt:variant>
      <vt:variant>
        <vt:i4>1245237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_Toc463858725</vt:lpwstr>
      </vt:variant>
      <vt:variant>
        <vt:i4>1245237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_Toc463858724</vt:lpwstr>
      </vt:variant>
      <vt:variant>
        <vt:i4>1245237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_Toc463858723</vt:lpwstr>
      </vt:variant>
      <vt:variant>
        <vt:i4>1245237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_Toc463858722</vt:lpwstr>
      </vt:variant>
      <vt:variant>
        <vt:i4>1245237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_Toc463858721</vt:lpwstr>
      </vt:variant>
      <vt:variant>
        <vt:i4>1245237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_Toc463858720</vt:lpwstr>
      </vt:variant>
      <vt:variant>
        <vt:i4>1048629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_Toc463858719</vt:lpwstr>
      </vt:variant>
      <vt:variant>
        <vt:i4>1048629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_Toc463858718</vt:lpwstr>
      </vt:variant>
      <vt:variant>
        <vt:i4>1048629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_Toc463858717</vt:lpwstr>
      </vt:variant>
      <vt:variant>
        <vt:i4>1048629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_Toc463858716</vt:lpwstr>
      </vt:variant>
      <vt:variant>
        <vt:i4>1048629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_Toc463858715</vt:lpwstr>
      </vt:variant>
      <vt:variant>
        <vt:i4>1048629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_Toc463858714</vt:lpwstr>
      </vt:variant>
      <vt:variant>
        <vt:i4>1048629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_Toc463858713</vt:lpwstr>
      </vt:variant>
      <vt:variant>
        <vt:i4>1048629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_Toc463858712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_Toc463858711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_Toc463858710</vt:lpwstr>
      </vt:variant>
      <vt:variant>
        <vt:i4>1114165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_Toc463858709</vt:lpwstr>
      </vt:variant>
      <vt:variant>
        <vt:i4>1114165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_Toc463858708</vt:lpwstr>
      </vt:variant>
      <vt:variant>
        <vt:i4>1114165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_Toc463858707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_Toc463858706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_Toc463858705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_Toc463858704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_Toc463858703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_Toc463858702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_Toc463858701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_Toc463858700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_Toc463858699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_Toc463858698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_Toc463858697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_Toc463858696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_Toc463858695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_Toc463858694</vt:lpwstr>
      </vt:variant>
      <vt:variant>
        <vt:i4>1572916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_Toc463858693</vt:lpwstr>
      </vt:variant>
      <vt:variant>
        <vt:i4>1572916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_Toc463858692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_Toc463858691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_Toc463858690</vt:lpwstr>
      </vt:variant>
      <vt:variant>
        <vt:i4>1638452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_Toc463858689</vt:lpwstr>
      </vt:variant>
      <vt:variant>
        <vt:i4>2162702</vt:i4>
      </vt:variant>
      <vt:variant>
        <vt:i4>0</vt:i4>
      </vt:variant>
      <vt:variant>
        <vt:i4>0</vt:i4>
      </vt:variant>
      <vt:variant>
        <vt:i4>5</vt:i4>
      </vt:variant>
      <vt:variant>
        <vt:lpwstr>mailto:support@celltrak.com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CellTrak V2 Web Portal Reference Guide - June 2014 - DRAFT</dc:title>
  <dc:creator>Robert Schlereth</dc:creator>
  <cp:lastModifiedBy>Cadmus Editing, Translation, and Documentation</cp:lastModifiedBy>
  <cp:revision>2</cp:revision>
  <cp:lastPrinted>2018-09-18T03:18:00Z</cp:lastPrinted>
  <dcterms:created xsi:type="dcterms:W3CDTF">2023-03-02T18:08:00Z</dcterms:created>
  <dcterms:modified xsi:type="dcterms:W3CDTF">2023-03-02T18:08:00Z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0x01010059576E5111BB844D99F19E6FC6B22936</vt:lpwstr>
  </property>
</Properties>
</file>